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454507DC" w14:textId="77777777" w:rsidTr="009A0D82">
        <w:trPr>
          <w:gridAfter w:val="1"/>
          <w:wAfter w:w="16" w:type="dxa"/>
          <w:trHeight w:val="851"/>
        </w:trPr>
        <w:tc>
          <w:tcPr>
            <w:tcW w:w="270" w:type="dxa"/>
            <w:shd w:val="clear" w:color="auto" w:fill="5D739A" w:themeFill="accent3"/>
          </w:tcPr>
          <w:p w14:paraId="58E6C098" w14:textId="77777777" w:rsidR="00356BB9" w:rsidRPr="00356BB9" w:rsidRDefault="00356BB9" w:rsidP="00356BB9">
            <w:pPr>
              <w:rPr>
                <w:lang w:bidi="he-IL"/>
              </w:rPr>
            </w:pPr>
          </w:p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5D739A" w:themeFill="accent3"/>
            <w:vAlign w:val="center"/>
          </w:tcPr>
          <w:p w14:paraId="150793F7" w14:textId="729C25F1" w:rsidR="00EB6E8D" w:rsidRPr="003F2DDF" w:rsidRDefault="00EB6E8D" w:rsidP="00EB6E8D">
            <w:pPr>
              <w:pStyle w:val="ContactInfo"/>
              <w:rPr>
                <w:color w:val="FFFFFF" w:themeColor="background1"/>
              </w:rPr>
            </w:pPr>
            <w:r>
              <w:t xml:space="preserve">    </w:t>
            </w:r>
            <w:r w:rsidRPr="003F2DDF">
              <w:rPr>
                <w:color w:val="FFFFFF" w:themeColor="background1"/>
              </w:rPr>
              <w:t>Rami Hamdan  • 318573102</w:t>
            </w:r>
            <w:r w:rsidR="00BE7C39">
              <w:rPr>
                <w:color w:val="FFFFFF" w:themeColor="background1"/>
              </w:rPr>
              <w:t xml:space="preserve">  </w:t>
            </w:r>
            <w:r w:rsidRPr="003F2DDF">
              <w:rPr>
                <w:color w:val="FFFFFF" w:themeColor="background1"/>
              </w:rPr>
              <w:t>• ramijoadha@mta.ac.il</w:t>
            </w:r>
          </w:p>
          <w:p w14:paraId="47AAE040" w14:textId="677B16DC" w:rsidR="00356BB9" w:rsidRPr="00356BB9" w:rsidRDefault="00972402" w:rsidP="00EB6E8D">
            <w:pPr>
              <w:pStyle w:val="ContactInfo"/>
            </w:pPr>
            <w:r w:rsidRPr="003F2DDF">
              <w:rPr>
                <w:color w:val="FFFFFF" w:themeColor="background1"/>
              </w:rPr>
              <w:t xml:space="preserve">     </w:t>
            </w:r>
            <w:r w:rsidR="00EB6E8D" w:rsidRPr="003F2DDF">
              <w:rPr>
                <w:color w:val="FFFFFF" w:themeColor="background1"/>
              </w:rPr>
              <w:t xml:space="preserve">Shirley Alus  • 207023813  • Shirleyalus@gmail.com 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5D739A" w:themeFill="accent3"/>
            <w:vAlign w:val="center"/>
          </w:tcPr>
          <w:p w14:paraId="0169D750" w14:textId="057BEB87" w:rsidR="00356BB9" w:rsidRPr="003F2DDF" w:rsidRDefault="00986878" w:rsidP="00986878">
            <w:pPr>
              <w:pStyle w:val="Graphic"/>
              <w:jc w:val="center"/>
              <w:rPr>
                <w:rFonts w:ascii="Calibri" w:hAnsi="Calibri" w:cs="Calibri"/>
                <w:bCs/>
                <w:i/>
                <w:iCs/>
                <w:sz w:val="44"/>
                <w:szCs w:val="44"/>
              </w:rPr>
            </w:pPr>
            <w:r w:rsidRPr="003F2DDF">
              <w:rPr>
                <w:rFonts w:ascii="Calibri" w:hAnsi="Calibri" w:cs="Calibri"/>
                <w:bCs/>
                <w:i/>
                <w:iCs/>
                <w:noProof w:val="0"/>
                <w:color w:val="DECDE8" w:themeColor="accent2"/>
                <w:sz w:val="44"/>
                <w:szCs w:val="44"/>
              </w:rPr>
              <w:t>MTA BOOK</w:t>
            </w:r>
          </w:p>
        </w:tc>
        <w:tc>
          <w:tcPr>
            <w:tcW w:w="180" w:type="dxa"/>
            <w:shd w:val="clear" w:color="auto" w:fill="5D739A" w:themeFill="accent3"/>
          </w:tcPr>
          <w:p w14:paraId="5475C64B" w14:textId="77777777" w:rsidR="00356BB9" w:rsidRPr="00B90FED" w:rsidRDefault="00356BB9" w:rsidP="001A58E9">
            <w:pPr>
              <w:pStyle w:val="Graphic"/>
              <w:rPr>
                <w:color w:val="5D739A" w:themeColor="accent3"/>
              </w:rPr>
            </w:pPr>
          </w:p>
        </w:tc>
      </w:tr>
      <w:tr w:rsidR="001A58E9" w14:paraId="5915E350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18C26FBE" w14:textId="1F726344" w:rsidR="003F2DDF" w:rsidRPr="009A0D82" w:rsidRDefault="00EB6E8D" w:rsidP="009A0D82">
            <w:pPr>
              <w:pStyle w:val="Title"/>
            </w:pPr>
            <w:r w:rsidRPr="00EB6E8D">
              <w:t>API Specification</w:t>
            </w:r>
          </w:p>
          <w:p w14:paraId="044B5559" w14:textId="25DF27DF" w:rsidR="003F2DDF" w:rsidRPr="003F2DDF" w:rsidRDefault="003F2DDF" w:rsidP="003F2DDF">
            <w:pPr>
              <w:pStyle w:val="Title"/>
              <w:rPr>
                <w:u w:val="single"/>
              </w:rPr>
            </w:pPr>
            <w:r w:rsidRPr="003F2DDF">
              <w:rPr>
                <w:sz w:val="48"/>
                <w:szCs w:val="48"/>
                <w:u w:val="single"/>
              </w:rPr>
              <w:t>users API:</w:t>
            </w:r>
          </w:p>
        </w:tc>
      </w:tr>
      <w:tr w:rsidR="001A58E9" w14:paraId="1E545F56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DECDE8" w:themeColor="accent2"/>
            </w:tcBorders>
            <w:vAlign w:val="bottom"/>
          </w:tcPr>
          <w:p w14:paraId="37BE65CE" w14:textId="3700E3CA" w:rsidR="001A58E9" w:rsidRPr="00825C42" w:rsidRDefault="00986878" w:rsidP="001960E4">
            <w:pPr>
              <w:pStyle w:val="Heading1"/>
            </w:pPr>
            <w:r w:rsidRPr="00986878">
              <w:rPr>
                <w:rFonts w:eastAsiaTheme="minorHAnsi" w:cstheme="minorBidi"/>
                <w:b w:val="0"/>
                <w:caps w:val="0"/>
                <w:sz w:val="32"/>
              </w:rPr>
              <w:t>/login</w:t>
            </w:r>
          </w:p>
        </w:tc>
      </w:tr>
      <w:tr w:rsidR="001A58E9" w14:paraId="3F3E29CB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DECDE8" w:themeColor="accent2"/>
            </w:tcBorders>
          </w:tcPr>
          <w:p w14:paraId="25DA355E" w14:textId="77777777" w:rsidR="001A58E9" w:rsidRPr="00E219DC" w:rsidRDefault="001A58E9" w:rsidP="001A58E9"/>
        </w:tc>
      </w:tr>
    </w:tbl>
    <w:tbl>
      <w:tblPr>
        <w:tblStyle w:val="StatusReportTable"/>
        <w:tblW w:w="4711" w:type="pct"/>
        <w:tblLook w:val="0620" w:firstRow="1" w:lastRow="0" w:firstColumn="0" w:lastColumn="0" w:noHBand="1" w:noVBand="1"/>
        <w:tblDescription w:val="Header layout table"/>
      </w:tblPr>
      <w:tblGrid>
        <w:gridCol w:w="2863"/>
        <w:gridCol w:w="7991"/>
      </w:tblGrid>
      <w:tr w:rsidR="00972402" w:rsidRPr="001A58E9" w14:paraId="49534B37" w14:textId="77777777" w:rsidTr="009D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tcW w:w="2863" w:type="dxa"/>
          </w:tcPr>
          <w:p w14:paraId="50E4EAD7" w14:textId="77777777" w:rsidR="00972402" w:rsidRPr="001A58E9" w:rsidRDefault="00972402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7991" w:type="dxa"/>
            <w:shd w:val="clear" w:color="auto" w:fill="EEE6F3" w:themeFill="accent1" w:themeFillTint="33"/>
          </w:tcPr>
          <w:p w14:paraId="79121B0F" w14:textId="5F9FCFE6" w:rsidR="00972402" w:rsidRPr="001A58E9" w:rsidRDefault="00A27759" w:rsidP="00A27759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972402" w14:paraId="28171C7A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1B79485C" w14:textId="77777777" w:rsidR="00972402" w:rsidRPr="006B7FF7" w:rsidRDefault="00972402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7991" w:type="dxa"/>
          </w:tcPr>
          <w:p w14:paraId="16D9C0EC" w14:textId="78B3F06B" w:rsidR="00972402" w:rsidRPr="006B7FF7" w:rsidRDefault="00972402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72402" w14:paraId="6CBA13AE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19AC44F2" w14:textId="77777777" w:rsidR="00972402" w:rsidRPr="00492C0D" w:rsidRDefault="00972402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7991" w:type="dxa"/>
          </w:tcPr>
          <w:p w14:paraId="60AE9072" w14:textId="77777777" w:rsidR="00972402" w:rsidRDefault="00972402" w:rsidP="002E7D15">
            <w:pPr>
              <w:rPr>
                <w:b/>
              </w:rPr>
            </w:pPr>
            <w:r>
              <w:rPr>
                <w:b/>
              </w:rPr>
              <w:t>{</w:t>
            </w:r>
          </w:p>
          <w:p w14:paraId="3F9F0362" w14:textId="4BE3621B" w:rsidR="00972402" w:rsidRDefault="00972402" w:rsidP="002E7D15">
            <w:pPr>
              <w:rPr>
                <w:b/>
              </w:rPr>
            </w:pPr>
            <w:r>
              <w:rPr>
                <w:b/>
              </w:rPr>
              <w:t xml:space="preserve"> “</w:t>
            </w:r>
            <w:r w:rsidR="00A95C28">
              <w:rPr>
                <w:b/>
              </w:rPr>
              <w:t>id</w:t>
            </w:r>
            <w:r>
              <w:rPr>
                <w:b/>
              </w:rPr>
              <w:t>” :</w:t>
            </w:r>
            <w:r w:rsidR="00A27759">
              <w:rPr>
                <w:b/>
              </w:rPr>
              <w:t xml:space="preserve"> </w:t>
            </w:r>
          </w:p>
          <w:p w14:paraId="41597BB9" w14:textId="483CEA8F" w:rsidR="00972402" w:rsidRDefault="00972402" w:rsidP="002E7D15">
            <w:pPr>
              <w:rPr>
                <w:b/>
              </w:rPr>
            </w:pPr>
            <w:r>
              <w:rPr>
                <w:b/>
              </w:rPr>
              <w:t>“password”</w:t>
            </w:r>
            <w:r w:rsidR="00A27759">
              <w:rPr>
                <w:b/>
              </w:rPr>
              <w:t xml:space="preserve"> </w:t>
            </w:r>
            <w:r>
              <w:rPr>
                <w:b/>
              </w:rPr>
              <w:t xml:space="preserve">: </w:t>
            </w:r>
          </w:p>
          <w:p w14:paraId="00DDBC7A" w14:textId="20EC4D10" w:rsidR="00972402" w:rsidRPr="006B7FF7" w:rsidRDefault="00972402" w:rsidP="002E7D15">
            <w:pPr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972402" w14:paraId="2D58F8DC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3991F086" w14:textId="77777777" w:rsidR="00972402" w:rsidRPr="006B7FF7" w:rsidRDefault="00972402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7991" w:type="dxa"/>
          </w:tcPr>
          <w:p w14:paraId="2EC51754" w14:textId="6A244E98" w:rsidR="00972402" w:rsidRPr="006B7FF7" w:rsidRDefault="004134BB" w:rsidP="002E7D15">
            <w:pPr>
              <w:rPr>
                <w:b/>
              </w:rPr>
            </w:pPr>
            <w:r>
              <w:rPr>
                <w:b/>
              </w:rPr>
              <w:t>L</w:t>
            </w:r>
            <w:r w:rsidR="00A27759" w:rsidRPr="00A27759">
              <w:rPr>
                <w:b/>
              </w:rPr>
              <w:t>ogged in successfully</w:t>
            </w:r>
          </w:p>
        </w:tc>
      </w:tr>
      <w:tr w:rsidR="00972402" w14:paraId="262E8DAC" w14:textId="77777777" w:rsidTr="009D4958">
        <w:trPr>
          <w:trHeight w:val="399"/>
        </w:trPr>
        <w:tc>
          <w:tcPr>
            <w:tcW w:w="2863" w:type="dxa"/>
            <w:shd w:val="clear" w:color="auto" w:fill="5D739A" w:themeFill="accent3"/>
          </w:tcPr>
          <w:p w14:paraId="494FCB1D" w14:textId="77777777" w:rsidR="00972402" w:rsidRPr="00492C0D" w:rsidRDefault="00972402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7991" w:type="dxa"/>
          </w:tcPr>
          <w:p w14:paraId="15300469" w14:textId="0462AC30" w:rsidR="00972402" w:rsidRPr="006B7FF7" w:rsidRDefault="00A27759" w:rsidP="002E7D15">
            <w:pPr>
              <w:rPr>
                <w:b/>
              </w:rPr>
            </w:pPr>
            <w:r w:rsidRPr="00A27759">
              <w:rPr>
                <w:b/>
              </w:rPr>
              <w:t>40</w:t>
            </w:r>
            <w:r>
              <w:rPr>
                <w:b/>
              </w:rPr>
              <w:t>0</w:t>
            </w:r>
            <w:r w:rsidRPr="00A27759">
              <w:rPr>
                <w:b/>
              </w:rPr>
              <w:t xml:space="preserve"> </w:t>
            </w:r>
            <w:r w:rsidR="00A95C28" w:rsidRPr="009D4958">
              <w:rPr>
                <w:b/>
              </w:rPr>
              <w:t>B</w:t>
            </w:r>
            <w:r w:rsidR="00A95C28">
              <w:rPr>
                <w:b/>
              </w:rPr>
              <w:t>AD</w:t>
            </w:r>
            <w:r w:rsidR="00A95C28"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 w:rsidR="009D4958">
              <w:rPr>
                <w:b/>
              </w:rPr>
              <w:t xml:space="preserve"> - </w:t>
            </w:r>
            <w:r w:rsidR="009D4958" w:rsidRPr="009D4958">
              <w:rPr>
                <w:b/>
              </w:rPr>
              <w:t>"</w:t>
            </w:r>
            <w:r w:rsidR="004134BB">
              <w:rPr>
                <w:b/>
              </w:rPr>
              <w:t>I</w:t>
            </w:r>
            <w:r w:rsidR="009D4958" w:rsidRPr="009D4958">
              <w:rPr>
                <w:b/>
              </w:rPr>
              <w:t>nvalid Credentials"</w:t>
            </w:r>
            <w:r w:rsidR="009D4958">
              <w:rPr>
                <w:b/>
              </w:rPr>
              <w:t xml:space="preserve"> / </w:t>
            </w:r>
            <w:r w:rsidR="009D4958" w:rsidRPr="009D4958">
              <w:rPr>
                <w:b/>
              </w:rPr>
              <w:t>"</w:t>
            </w:r>
            <w:r w:rsidR="004134BB">
              <w:rPr>
                <w:b/>
              </w:rPr>
              <w:t>P</w:t>
            </w:r>
            <w:r w:rsidR="009D4958" w:rsidRPr="009D4958">
              <w:rPr>
                <w:b/>
              </w:rPr>
              <w:t>lease logout before you login to another user"</w:t>
            </w:r>
          </w:p>
        </w:tc>
      </w:tr>
    </w:tbl>
    <w:p w14:paraId="199C1500" w14:textId="4049B34C" w:rsidR="00FF7EBE" w:rsidRDefault="00FF7EBE" w:rsidP="00F0767F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551C09D1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13DE602B" w14:textId="3D38F6B1" w:rsidR="00825C42" w:rsidRPr="00825C42" w:rsidRDefault="00972402" w:rsidP="001960E4">
            <w:pPr>
              <w:pStyle w:val="Heading1"/>
              <w:outlineLvl w:val="0"/>
            </w:pPr>
            <w:r w:rsidRPr="00A27759">
              <w:rPr>
                <w:rFonts w:eastAsiaTheme="minorHAnsi" w:cstheme="minorBidi"/>
                <w:b w:val="0"/>
                <w:caps w:val="0"/>
                <w:sz w:val="32"/>
              </w:rPr>
              <w:t>/logout</w:t>
            </w:r>
          </w:p>
        </w:tc>
      </w:tr>
      <w:tr w:rsidR="00825C42" w14:paraId="4693119D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FB1799C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27759" w:rsidRPr="001A58E9" w14:paraId="64849E69" w14:textId="77777777" w:rsidTr="009D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131799DE" w14:textId="7DA668A8" w:rsidR="00A27759" w:rsidRPr="001A58E9" w:rsidRDefault="00A27759" w:rsidP="00492C0D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0B76875C" w14:textId="14EB9B83" w:rsidR="00A27759" w:rsidRPr="001A58E9" w:rsidRDefault="00A27759" w:rsidP="00A27759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A27759" w14:paraId="6EEA5ED0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EBDFBD6" w14:textId="0B29291E" w:rsidR="00A27759" w:rsidRPr="006B7FF7" w:rsidRDefault="00A27759" w:rsidP="0013652A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9730FF0" w14:textId="01D77349" w:rsidR="00A27759" w:rsidRPr="006B7FF7" w:rsidRDefault="00A27759" w:rsidP="0013652A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27759" w14:paraId="3DC1C65F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0444A20" w14:textId="44A1DEB6" w:rsidR="00A27759" w:rsidRPr="00492C0D" w:rsidRDefault="00A27759" w:rsidP="00492C0D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46DC6B24" w14:textId="19A9CBCD" w:rsidR="00A27759" w:rsidRPr="006B7FF7" w:rsidRDefault="00A27759" w:rsidP="0013652A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A27759" w14:paraId="5F836352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DE3F78A" w14:textId="415E14DD" w:rsidR="00A27759" w:rsidRPr="006B7FF7" w:rsidRDefault="00A27759" w:rsidP="0013652A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3D9C387B" w14:textId="1A13DC0E" w:rsidR="00A27759" w:rsidRPr="006B7FF7" w:rsidRDefault="009D4958" w:rsidP="0013652A">
            <w:pPr>
              <w:rPr>
                <w:b/>
              </w:rPr>
            </w:pPr>
            <w:r w:rsidRPr="009D4958">
              <w:rPr>
                <w:b/>
              </w:rPr>
              <w:t xml:space="preserve">user </w:t>
            </w:r>
            <w:r>
              <w:rPr>
                <w:b/>
              </w:rPr>
              <w:t>(</w:t>
            </w:r>
            <w:r w:rsidR="004134BB">
              <w:rPr>
                <w:b/>
              </w:rPr>
              <w:t xml:space="preserve">user's </w:t>
            </w:r>
            <w:r>
              <w:rPr>
                <w:b/>
              </w:rPr>
              <w:t>id)</w:t>
            </w:r>
            <w:r w:rsidRPr="009D4958">
              <w:rPr>
                <w:b/>
              </w:rPr>
              <w:t xml:space="preserve"> logged out successfully</w:t>
            </w:r>
          </w:p>
        </w:tc>
      </w:tr>
      <w:tr w:rsidR="00A27759" w14:paraId="0938AD09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2264F17" w14:textId="3B378C08" w:rsidR="00A27759" w:rsidRPr="00492C0D" w:rsidRDefault="00A27759" w:rsidP="00492C0D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72B50BB4" w14:textId="02D5A366" w:rsidR="00A27759" w:rsidRPr="006B7FF7" w:rsidRDefault="009D4958" w:rsidP="009D4958">
            <w:pPr>
              <w:rPr>
                <w:b/>
              </w:rPr>
            </w:pPr>
            <w:r w:rsidRPr="009D4958">
              <w:rPr>
                <w:b/>
              </w:rPr>
              <w:t xml:space="preserve">400 </w:t>
            </w:r>
            <w:r w:rsidR="00A95C28" w:rsidRPr="009D4958">
              <w:rPr>
                <w:b/>
              </w:rPr>
              <w:t>B</w:t>
            </w:r>
            <w:r w:rsidR="00A95C28">
              <w:rPr>
                <w:b/>
              </w:rPr>
              <w:t>AD</w:t>
            </w:r>
            <w:r w:rsidR="00A95C28"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>
              <w:rPr>
                <w:b/>
              </w:rPr>
              <w:t xml:space="preserve"> - </w:t>
            </w:r>
            <w:r w:rsidRPr="009D4958">
              <w:rPr>
                <w:b/>
              </w:rPr>
              <w:t>"invalid Credentials"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E83CCF1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4E863A9F" w14:textId="709E98F8" w:rsidR="00825C42" w:rsidRPr="00825C42" w:rsidRDefault="009D4958" w:rsidP="001960E4">
            <w:pPr>
              <w:pStyle w:val="Heading1"/>
              <w:outlineLvl w:val="0"/>
            </w:pPr>
            <w:r>
              <w:t>/v</w:t>
            </w:r>
            <w:r w:rsidRPr="009D4958">
              <w:rPr>
                <w:rFonts w:eastAsiaTheme="minorHAnsi" w:cstheme="minorBidi"/>
                <w:b w:val="0"/>
                <w:caps w:val="0"/>
                <w:sz w:val="32"/>
              </w:rPr>
              <w:t>ersion</w:t>
            </w:r>
          </w:p>
        </w:tc>
      </w:tr>
      <w:tr w:rsidR="00825C42" w14:paraId="22964F54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7159F198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9D4958" w:rsidRPr="001A58E9" w14:paraId="79ECE34B" w14:textId="77777777" w:rsidTr="009D4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1D874496" w14:textId="77777777" w:rsidR="009D4958" w:rsidRPr="001A58E9" w:rsidRDefault="009D4958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695EEE67" w14:textId="342F79D2" w:rsidR="009D4958" w:rsidRPr="001A58E9" w:rsidRDefault="009D4958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9D4958" w14:paraId="1B04194B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FD8BA72" w14:textId="77777777" w:rsidR="009D4958" w:rsidRPr="006B7FF7" w:rsidRDefault="009D4958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0875672F" w14:textId="441642D0" w:rsidR="009D4958" w:rsidRPr="006B7FF7" w:rsidRDefault="009D4958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9D4958" w14:paraId="2D3F375B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74B13F6" w14:textId="77777777" w:rsidR="009D4958" w:rsidRPr="00492C0D" w:rsidRDefault="009D4958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6649834E" w14:textId="77777777" w:rsidR="009D4958" w:rsidRPr="006B7FF7" w:rsidRDefault="009D4958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9D4958" w14:paraId="4EA7C592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D3B66BD" w14:textId="77777777" w:rsidR="009D4958" w:rsidRPr="006B7FF7" w:rsidRDefault="009D4958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03AE2312" w14:textId="3E425EA2" w:rsidR="004134BB" w:rsidRDefault="004134BB" w:rsidP="00B93E36">
            <w:pPr>
              <w:rPr>
                <w:b/>
              </w:rPr>
            </w:pPr>
            <w:r>
              <w:rPr>
                <w:b/>
              </w:rPr>
              <w:t>{</w:t>
            </w:r>
          </w:p>
          <w:p w14:paraId="29388EF7" w14:textId="77B31DDE" w:rsidR="00B93E36" w:rsidRPr="00B93E36" w:rsidRDefault="004134BB" w:rsidP="00B93E36">
            <w:pPr>
              <w:rPr>
                <w:b/>
              </w:rPr>
            </w:pPr>
            <w:r>
              <w:rPr>
                <w:b/>
              </w:rPr>
              <w:t xml:space="preserve">    </w:t>
            </w:r>
            <w:r w:rsidR="00B93E36" w:rsidRPr="00B93E36">
              <w:rPr>
                <w:b/>
              </w:rPr>
              <w:t>"version": "1.0.0",</w:t>
            </w:r>
          </w:p>
          <w:p w14:paraId="79D15DC3" w14:textId="77777777" w:rsidR="00B93E36" w:rsidRPr="00B93E36" w:rsidRDefault="00B93E36" w:rsidP="00B93E36">
            <w:pPr>
              <w:rPr>
                <w:b/>
              </w:rPr>
            </w:pPr>
            <w:r w:rsidRPr="00B93E36">
              <w:rPr>
                <w:b/>
              </w:rPr>
              <w:t>    "description": "my node app"</w:t>
            </w:r>
          </w:p>
          <w:p w14:paraId="7006FF58" w14:textId="77777777" w:rsidR="00B93E36" w:rsidRPr="00B93E36" w:rsidRDefault="00B93E36" w:rsidP="00B93E36">
            <w:pPr>
              <w:rPr>
                <w:b/>
              </w:rPr>
            </w:pPr>
            <w:r w:rsidRPr="00B93E36">
              <w:rPr>
                <w:b/>
              </w:rPr>
              <w:t>}</w:t>
            </w:r>
          </w:p>
          <w:p w14:paraId="1AE141D8" w14:textId="5C7FADBA" w:rsidR="009D4958" w:rsidRPr="006B7FF7" w:rsidRDefault="009D4958" w:rsidP="002E7D15">
            <w:pPr>
              <w:rPr>
                <w:b/>
              </w:rPr>
            </w:pPr>
          </w:p>
        </w:tc>
      </w:tr>
      <w:tr w:rsidR="009D4958" w14:paraId="4D9D5390" w14:textId="77777777" w:rsidTr="009D4958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5536488" w14:textId="77777777" w:rsidR="009D4958" w:rsidRPr="00492C0D" w:rsidRDefault="009D4958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3B447DDD" w14:textId="4BA1E492" w:rsidR="009D4958" w:rsidRPr="006B7FF7" w:rsidRDefault="009D4958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5E7DFC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B66E83B" w14:textId="52FA6096" w:rsidR="00825C42" w:rsidRPr="00825C42" w:rsidRDefault="00B93E36" w:rsidP="001960E4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lastRenderedPageBreak/>
              <w:t>/users</w:t>
            </w:r>
          </w:p>
        </w:tc>
      </w:tr>
      <w:tr w:rsidR="00825C42" w14:paraId="3FB55002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B817012" w14:textId="77777777" w:rsidR="00825C42" w:rsidRPr="00E219DC" w:rsidRDefault="00825C42" w:rsidP="00BE6ACF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DB1404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4160B80C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3681694B" w14:textId="3DE7F3BD" w:rsidR="00B93E36" w:rsidRPr="001A58E9" w:rsidRDefault="00B93E36" w:rsidP="002E7D15">
            <w:r>
              <w:t>GET</w:t>
            </w:r>
          </w:p>
        </w:tc>
      </w:tr>
      <w:tr w:rsidR="00B93E36" w14:paraId="2868236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3FBE26C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12A2206" w14:textId="39742DB6" w:rsidR="00B93E36" w:rsidRPr="006B7FF7" w:rsidRDefault="00B93E36" w:rsidP="00B93E36">
            <w:pPr>
              <w:tabs>
                <w:tab w:val="left" w:pos="1058"/>
              </w:tabs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</w:rPr>
              <w:tab/>
            </w:r>
          </w:p>
        </w:tc>
      </w:tr>
      <w:tr w:rsidR="00B93E36" w14:paraId="3EEBCF0B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225353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45E36022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B93E36" w14:paraId="4CDC761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772B8E7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072C62F1" w14:textId="42B780D2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JSON STRINGIFY US</w:t>
            </w:r>
            <w:r w:rsidR="008B7EC0">
              <w:rPr>
                <w:b/>
              </w:rPr>
              <w:t>ERS_LIST</w:t>
            </w:r>
          </w:p>
        </w:tc>
      </w:tr>
      <w:tr w:rsidR="00B93E36" w14:paraId="7CFC28B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0AC2A13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7D6F831" w14:textId="2BF9922B" w:rsidR="00B93E36" w:rsidRPr="006B7FF7" w:rsidRDefault="008B7EC0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6343A61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5C81310D" w14:textId="72B5652F" w:rsidR="00B93E36" w:rsidRPr="00825C42" w:rsidRDefault="00B93E36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approve_user/(:id)</w:t>
            </w:r>
            <w:r w:rsidR="008B7EC0">
              <w:rPr>
                <w:rFonts w:eastAsiaTheme="minorHAnsi" w:cstheme="minorBidi"/>
                <w:b w:val="0"/>
                <w:caps w:val="0"/>
                <w:sz w:val="32"/>
              </w:rPr>
              <w:t xml:space="preserve">   </w:t>
            </w:r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/suspend_user/(:id)</w:t>
            </w:r>
            <w:r w:rsidR="008B7EC0">
              <w:rPr>
                <w:rFonts w:eastAsiaTheme="minorHAnsi" w:cstheme="minorBidi"/>
                <w:b w:val="0"/>
                <w:caps w:val="0"/>
                <w:sz w:val="32"/>
              </w:rPr>
              <w:t xml:space="preserve">    </w:t>
            </w:r>
            <w:r w:rsidR="008B7EC0" w:rsidRPr="008B7EC0">
              <w:rPr>
                <w:rFonts w:eastAsiaTheme="minorHAnsi" w:cstheme="minorBidi"/>
                <w:b w:val="0"/>
                <w:caps w:val="0"/>
                <w:sz w:val="32"/>
              </w:rPr>
              <w:t>/restore_user/(:id)</w:t>
            </w:r>
          </w:p>
        </w:tc>
      </w:tr>
      <w:tr w:rsidR="00B93E36" w14:paraId="00A682AE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35470563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24C9033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0EF00D47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A3A1BE3" w14:textId="1ACAC8E4" w:rsidR="00B93E36" w:rsidRPr="001A58E9" w:rsidRDefault="008B7EC0" w:rsidP="002E7D15">
            <w:pPr>
              <w:rPr>
                <w:lang w:bidi="he-IL"/>
              </w:rPr>
            </w:pPr>
            <w:r>
              <w:rPr>
                <w:rFonts w:asciiTheme="minorHAnsi" w:hAnsiTheme="minorHAnsi"/>
                <w:b/>
              </w:rPr>
              <w:t>PUT</w:t>
            </w:r>
          </w:p>
        </w:tc>
      </w:tr>
      <w:tr w:rsidR="00B93E36" w14:paraId="570BD759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E449D41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49518298" w14:textId="5A59D973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YES</w:t>
            </w:r>
            <w:r w:rsidR="004134BB">
              <w:rPr>
                <w:b/>
              </w:rPr>
              <w:t>, Admin only</w:t>
            </w:r>
          </w:p>
        </w:tc>
      </w:tr>
      <w:tr w:rsidR="00B93E36" w14:paraId="738483FC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C51567B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6A40F33" w14:textId="77777777" w:rsidR="000F48DF" w:rsidRDefault="000F48DF" w:rsidP="000F48DF">
            <w:pPr>
              <w:tabs>
                <w:tab w:val="left" w:pos="944"/>
              </w:tabs>
              <w:rPr>
                <w:b/>
              </w:rPr>
            </w:pPr>
            <w:r>
              <w:rPr>
                <w:b/>
              </w:rPr>
              <w:t xml:space="preserve">{ </w:t>
            </w:r>
          </w:p>
          <w:p w14:paraId="34AE5094" w14:textId="6EB739AF" w:rsidR="000F48DF" w:rsidRDefault="004134BB" w:rsidP="000F48DF">
            <w:pPr>
              <w:tabs>
                <w:tab w:val="left" w:pos="944"/>
              </w:tabs>
              <w:rPr>
                <w:b/>
              </w:rPr>
            </w:pPr>
            <w:r>
              <w:rPr>
                <w:b/>
              </w:rPr>
              <w:t xml:space="preserve">  </w:t>
            </w:r>
            <w:r w:rsidR="000F48DF">
              <w:rPr>
                <w:b/>
              </w:rPr>
              <w:t>“id” :</w:t>
            </w:r>
          </w:p>
          <w:p w14:paraId="576FB520" w14:textId="1E560EC4" w:rsidR="000F48DF" w:rsidRPr="006B7FF7" w:rsidRDefault="000F48DF" w:rsidP="000F48DF">
            <w:pPr>
              <w:tabs>
                <w:tab w:val="left" w:pos="944"/>
              </w:tabs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B93E36" w14:paraId="2358A3D1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DC841F3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4696D43B" w14:textId="1C9C1A25" w:rsidR="00B93E36" w:rsidRPr="006B7FF7" w:rsidRDefault="000F48DF" w:rsidP="002E7D15">
            <w:pPr>
              <w:rPr>
                <w:b/>
              </w:rPr>
            </w:pPr>
            <w:r>
              <w:rPr>
                <w:b/>
              </w:rPr>
              <w:t>JSON_STRINGIFY USER</w:t>
            </w:r>
          </w:p>
        </w:tc>
      </w:tr>
      <w:tr w:rsidR="00B93E36" w14:paraId="04C476B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A914E3D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050D4F38" w14:textId="77777777" w:rsidR="00B93E36" w:rsidRDefault="00B93E36" w:rsidP="002E7D15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 w:rsidR="008B7EC0"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="008B7EC0" w:rsidRPr="008B7EC0">
              <w:rPr>
                <w:b/>
              </w:rPr>
              <w:t>FORBIDDEN</w:t>
            </w:r>
            <w:r w:rsidR="008B7EC0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8B7EC0" w:rsidRPr="008B7EC0">
              <w:rPr>
                <w:b/>
              </w:rPr>
              <w:t>"only root user can change users status"</w:t>
            </w:r>
            <w:r w:rsidR="00A95C28">
              <w:rPr>
                <w:b/>
              </w:rPr>
              <w:t xml:space="preserve">, </w:t>
            </w:r>
          </w:p>
          <w:p w14:paraId="53732E4F" w14:textId="1BDF2AAF" w:rsidR="00A95C28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 xml:space="preserve">404 </w:t>
            </w:r>
            <w:r w:rsidRPr="00A95C28">
              <w:rPr>
                <w:b/>
              </w:rPr>
              <w:t>NOT_FOUND</w:t>
            </w:r>
            <w:r>
              <w:rPr>
                <w:b/>
              </w:rPr>
              <w:t xml:space="preserve"> - </w:t>
            </w:r>
            <w:r w:rsidRPr="00A95C28">
              <w:rPr>
                <w:b/>
              </w:rPr>
              <w:t>"id doesn't exist"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521C499C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000B71E0" w14:textId="5B7539B0" w:rsidR="00B93E36" w:rsidRPr="00825C42" w:rsidRDefault="00B93E36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/user</w:t>
            </w:r>
          </w:p>
        </w:tc>
      </w:tr>
      <w:tr w:rsidR="00B93E36" w14:paraId="27E350B4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240B819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662C1905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569BD704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33949530" w14:textId="77777777" w:rsidR="00B93E36" w:rsidRPr="001A58E9" w:rsidRDefault="00B93E36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B93E36" w14:paraId="5A8A0CE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4C8B2B4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27C6DB8" w14:textId="07F52CC2" w:rsidR="00B93E36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B93E36" w14:paraId="0F2B239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D1CCFD4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A2B38D7" w14:textId="1D76ECF4" w:rsidR="00A95C28" w:rsidRP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2730727D" w14:textId="39B039D0" w:rsidR="00A95C28" w:rsidRPr="00A95C28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 xml:space="preserve"> </w:t>
            </w:r>
            <w:r w:rsidR="004134BB">
              <w:rPr>
                <w:b/>
              </w:rPr>
              <w:t xml:space="preserve"> </w:t>
            </w:r>
            <w:r w:rsidRPr="00A95C28">
              <w:rPr>
                <w:b/>
              </w:rPr>
              <w:t xml:space="preserve">“name” : </w:t>
            </w:r>
          </w:p>
          <w:p w14:paraId="08A4EBD9" w14:textId="688E6471" w:rsidR="00A95C28" w:rsidRPr="00A95C28" w:rsidRDefault="004134BB" w:rsidP="00A95C2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95C28" w:rsidRPr="00A95C28">
              <w:rPr>
                <w:b/>
              </w:rPr>
              <w:t>“email” :</w:t>
            </w:r>
          </w:p>
          <w:p w14:paraId="39F88D6B" w14:textId="3F137578" w:rsidR="00A95C28" w:rsidRPr="00A95C28" w:rsidRDefault="004134BB" w:rsidP="00A95C28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 w:rsidR="00A95C28" w:rsidRPr="00A95C28">
              <w:rPr>
                <w:b/>
              </w:rPr>
              <w:t xml:space="preserve">“password” : </w:t>
            </w:r>
          </w:p>
          <w:p w14:paraId="555DEBC7" w14:textId="0F561472" w:rsidR="00B93E36" w:rsidRPr="006B7FF7" w:rsidRDefault="00A95C28" w:rsidP="00A95C28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B93E36" w14:paraId="3AEB255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4FFFEDE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6BE13CEC" w14:textId="05241AC9" w:rsidR="00B93E36" w:rsidRPr="006B7FF7" w:rsidRDefault="00A95C28" w:rsidP="002E7D15">
            <w:pPr>
              <w:rPr>
                <w:b/>
              </w:rPr>
            </w:pPr>
            <w:r>
              <w:rPr>
                <w:b/>
              </w:rPr>
              <w:t>JSON_STRINGIFY NEW_USER</w:t>
            </w:r>
          </w:p>
        </w:tc>
      </w:tr>
      <w:tr w:rsidR="00B93E36" w14:paraId="19B644B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A0555E5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69BD2EB8" w14:textId="40169487" w:rsidR="00A95C28" w:rsidRPr="006B7FF7" w:rsidRDefault="00B93E36" w:rsidP="00376523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 w:rsidR="00A95C28"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 w:rsidR="00A95C28">
              <w:rPr>
                <w:b/>
              </w:rPr>
              <w:t>EQUEST</w:t>
            </w:r>
            <w:r>
              <w:rPr>
                <w:b/>
              </w:rPr>
              <w:t xml:space="preserve"> </w:t>
            </w:r>
            <w:r w:rsidR="00A95C2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A95C28">
              <w:rPr>
                <w:b/>
              </w:rPr>
              <w:t>“</w:t>
            </w:r>
            <w:r w:rsidR="00A95C28" w:rsidRPr="00A95C28">
              <w:rPr>
                <w:b/>
              </w:rPr>
              <w:t>Missing name</w:t>
            </w:r>
            <w:r w:rsidR="00A95C28">
              <w:rPr>
                <w:b/>
              </w:rPr>
              <w:t>/password</w:t>
            </w:r>
            <w:r w:rsidR="00A95C28" w:rsidRPr="00A95C28">
              <w:rPr>
                <w:b/>
              </w:rPr>
              <w:t xml:space="preserve"> in request</w:t>
            </w:r>
            <w:r w:rsidR="00A95C28">
              <w:rPr>
                <w:b/>
              </w:rPr>
              <w:t>”</w:t>
            </w:r>
            <w:r w:rsidR="00A41E47">
              <w:rPr>
                <w:b/>
              </w:rPr>
              <w:t xml:space="preserve"> / </w:t>
            </w:r>
            <w:r w:rsidR="00A41E47" w:rsidRPr="00A41E47">
              <w:rPr>
                <w:b/>
              </w:rPr>
              <w:t>"request email is invalid"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59E1C5A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1B4BED6" w14:textId="77777777" w:rsidR="00A41E47" w:rsidRDefault="00A41E47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42B5D468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7745EBEA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34EBF698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99B38B9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66514582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16B0235F" w14:textId="77777777" w:rsidR="00582DAD" w:rsidRDefault="00582DAD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0766A89" w14:textId="56E47D84" w:rsidR="00B93E36" w:rsidRPr="00825C42" w:rsidRDefault="00A41E47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lastRenderedPageBreak/>
              <w:t>/user/(:id)</w:t>
            </w:r>
          </w:p>
        </w:tc>
      </w:tr>
      <w:tr w:rsidR="00B93E36" w14:paraId="3C99058F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567DD13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1F7DA0E0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557708C1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5297AABB" w14:textId="2491886F" w:rsidR="00B93E36" w:rsidRPr="001A58E9" w:rsidRDefault="00A41E47" w:rsidP="002E7D15">
            <w:r>
              <w:rPr>
                <w:rFonts w:asciiTheme="minorHAnsi" w:hAnsiTheme="minorHAnsi"/>
                <w:b/>
              </w:rPr>
              <w:t>DELETE</w:t>
            </w:r>
          </w:p>
        </w:tc>
      </w:tr>
      <w:tr w:rsidR="00B93E36" w14:paraId="10A2520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1917C28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554C8A6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B93E36" w14:paraId="616DB2BA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31F2EB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3D52F581" w14:textId="77777777" w:rsidR="00A41E47" w:rsidRPr="00A41E4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2A13D91" w14:textId="456E6DCE" w:rsidR="00A41E47" w:rsidRPr="00A41E4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>
              <w:rPr>
                <w:b/>
              </w:rPr>
              <w:t>id</w:t>
            </w:r>
            <w:r w:rsidRPr="00A41E47">
              <w:rPr>
                <w:b/>
              </w:rPr>
              <w:t xml:space="preserve">” : </w:t>
            </w:r>
          </w:p>
          <w:p w14:paraId="1D40FE6F" w14:textId="6419BFC7" w:rsidR="00B93E36" w:rsidRPr="006B7FF7" w:rsidRDefault="00A41E47" w:rsidP="00A41E47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B93E36" w14:paraId="56384CA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86E7192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007CC60" w14:textId="2822528A" w:rsidR="00B93E36" w:rsidRPr="006B7FF7" w:rsidRDefault="00A41E47" w:rsidP="002E7D15">
            <w:pPr>
              <w:rPr>
                <w:b/>
              </w:rPr>
            </w:pPr>
            <w:r>
              <w:rPr>
                <w:b/>
              </w:rPr>
              <w:t>EMPTY USER</w:t>
            </w:r>
          </w:p>
        </w:tc>
      </w:tr>
      <w:tr w:rsidR="00B93E36" w14:paraId="2A6C7E88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8E16AF9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51775E82" w14:textId="2BF1D40F" w:rsidR="00B93E36" w:rsidRDefault="00B93E36" w:rsidP="002E7D15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 w:rsidR="00A41E47"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="00A41E47" w:rsidRPr="00A41E47">
              <w:rPr>
                <w:b/>
              </w:rPr>
              <w:t>FORBIDDEN</w:t>
            </w:r>
            <w:r w:rsidR="00A41E47">
              <w:rPr>
                <w:b/>
              </w:rPr>
              <w:t xml:space="preserve"> </w:t>
            </w:r>
            <w:r>
              <w:rPr>
                <w:b/>
              </w:rPr>
              <w:t xml:space="preserve">- </w:t>
            </w:r>
            <w:r w:rsidR="00A41E47" w:rsidRPr="00A41E47">
              <w:rPr>
                <w:b/>
              </w:rPr>
              <w:t>"only root user can delete users"</w:t>
            </w:r>
            <w:r w:rsidR="00A41E47">
              <w:rPr>
                <w:b/>
              </w:rPr>
              <w:t xml:space="preserve"> / </w:t>
            </w:r>
            <w:r w:rsidR="00A41E47" w:rsidRPr="00A41E47">
              <w:rPr>
                <w:b/>
              </w:rPr>
              <w:t>"Can't delete root user"</w:t>
            </w:r>
            <w:r w:rsidR="00A41E47">
              <w:rPr>
                <w:b/>
              </w:rPr>
              <w:t xml:space="preserve"> / </w:t>
            </w:r>
            <w:r w:rsidR="00A41E47" w:rsidRPr="00A41E47">
              <w:rPr>
                <w:b/>
              </w:rPr>
              <w:t>"can't modify or delete root user"</w:t>
            </w:r>
          </w:p>
          <w:p w14:paraId="77610D7A" w14:textId="19229B94" w:rsidR="00A41E47" w:rsidRDefault="00A41E47" w:rsidP="002E7D15">
            <w:pPr>
              <w:rPr>
                <w:b/>
              </w:rPr>
            </w:pPr>
          </w:p>
          <w:p w14:paraId="0AD1B72A" w14:textId="068FF5CC" w:rsidR="00A41E47" w:rsidRPr="006B7FF7" w:rsidRDefault="00A41E47" w:rsidP="00A41E47">
            <w:pPr>
              <w:rPr>
                <w:b/>
              </w:rPr>
            </w:pPr>
            <w:r>
              <w:rPr>
                <w:b/>
              </w:rPr>
              <w:t xml:space="preserve">404 NOT_FOUND - </w:t>
            </w:r>
            <w:r w:rsidRPr="00A41E47">
              <w:rPr>
                <w:b/>
              </w:rPr>
              <w:t>"id doesn't exist"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B93E36" w14:paraId="4BBE667C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652341E" w14:textId="77777777" w:rsidR="003F2DDF" w:rsidRDefault="003F2DDF" w:rsidP="002E7D15">
            <w:pPr>
              <w:pStyle w:val="Heading1"/>
              <w:outlineLvl w:val="0"/>
            </w:pPr>
          </w:p>
          <w:p w14:paraId="11F44432" w14:textId="62A52800" w:rsidR="003F2DDF" w:rsidRDefault="003F2DDF" w:rsidP="002E7D15">
            <w:pPr>
              <w:pStyle w:val="Heading1"/>
              <w:outlineLvl w:val="0"/>
            </w:pPr>
          </w:p>
          <w:p w14:paraId="74FC8521" w14:textId="168C29DE" w:rsidR="005C7F1F" w:rsidRDefault="005C7F1F" w:rsidP="002E7D15">
            <w:pPr>
              <w:pStyle w:val="Heading1"/>
              <w:outlineLvl w:val="0"/>
            </w:pPr>
          </w:p>
          <w:p w14:paraId="1A2EEC43" w14:textId="152A8C2D" w:rsidR="005C7F1F" w:rsidRDefault="005C7F1F" w:rsidP="002E7D15">
            <w:pPr>
              <w:pStyle w:val="Heading1"/>
              <w:outlineLvl w:val="0"/>
            </w:pPr>
          </w:p>
          <w:p w14:paraId="1C5058EA" w14:textId="516FD62F" w:rsidR="005C7F1F" w:rsidRDefault="005C7F1F" w:rsidP="002E7D15">
            <w:pPr>
              <w:pStyle w:val="Heading1"/>
              <w:outlineLvl w:val="0"/>
            </w:pPr>
          </w:p>
          <w:p w14:paraId="4A78A65C" w14:textId="1192F6BC" w:rsidR="005C7F1F" w:rsidRDefault="005C7F1F" w:rsidP="002E7D15">
            <w:pPr>
              <w:pStyle w:val="Heading1"/>
              <w:outlineLvl w:val="0"/>
            </w:pPr>
          </w:p>
          <w:p w14:paraId="4E103F92" w14:textId="6063A37F" w:rsidR="005C7F1F" w:rsidRDefault="005C7F1F" w:rsidP="002E7D15">
            <w:pPr>
              <w:pStyle w:val="Heading1"/>
              <w:outlineLvl w:val="0"/>
            </w:pPr>
          </w:p>
          <w:p w14:paraId="698428B5" w14:textId="0E1AA556" w:rsidR="005C7F1F" w:rsidRDefault="005C7F1F" w:rsidP="002E7D15">
            <w:pPr>
              <w:pStyle w:val="Heading1"/>
              <w:outlineLvl w:val="0"/>
            </w:pPr>
          </w:p>
          <w:p w14:paraId="2F459834" w14:textId="1BECD311" w:rsidR="005C7F1F" w:rsidRDefault="005C7F1F" w:rsidP="002E7D15">
            <w:pPr>
              <w:pStyle w:val="Heading1"/>
              <w:outlineLvl w:val="0"/>
            </w:pPr>
          </w:p>
          <w:p w14:paraId="6769F449" w14:textId="66CD8ECD" w:rsidR="005C7F1F" w:rsidRDefault="005C7F1F" w:rsidP="002E7D15">
            <w:pPr>
              <w:pStyle w:val="Heading1"/>
              <w:outlineLvl w:val="0"/>
            </w:pPr>
          </w:p>
          <w:p w14:paraId="76EC3918" w14:textId="5F5739C4" w:rsidR="005C7F1F" w:rsidRDefault="005C7F1F" w:rsidP="002E7D15">
            <w:pPr>
              <w:pStyle w:val="Heading1"/>
              <w:outlineLvl w:val="0"/>
            </w:pPr>
          </w:p>
          <w:p w14:paraId="304FEB59" w14:textId="05047254" w:rsidR="005C7F1F" w:rsidRDefault="005C7F1F" w:rsidP="002E7D15">
            <w:pPr>
              <w:pStyle w:val="Heading1"/>
              <w:outlineLvl w:val="0"/>
            </w:pPr>
          </w:p>
          <w:p w14:paraId="16A2AE73" w14:textId="7A0B3283" w:rsidR="005C7F1F" w:rsidRDefault="005C7F1F" w:rsidP="002E7D15">
            <w:pPr>
              <w:pStyle w:val="Heading1"/>
              <w:outlineLvl w:val="0"/>
            </w:pPr>
          </w:p>
          <w:p w14:paraId="1A9DC966" w14:textId="324400A2" w:rsidR="005C7F1F" w:rsidRDefault="005C7F1F" w:rsidP="002E7D15">
            <w:pPr>
              <w:pStyle w:val="Heading1"/>
              <w:outlineLvl w:val="0"/>
            </w:pPr>
          </w:p>
          <w:p w14:paraId="75D911A1" w14:textId="238631F8" w:rsidR="005C7F1F" w:rsidRDefault="005C7F1F" w:rsidP="002E7D15">
            <w:pPr>
              <w:pStyle w:val="Heading1"/>
              <w:outlineLvl w:val="0"/>
            </w:pPr>
          </w:p>
          <w:p w14:paraId="6E37C0E5" w14:textId="6BF00E2B" w:rsidR="005C7F1F" w:rsidRDefault="005C7F1F" w:rsidP="002E7D15">
            <w:pPr>
              <w:pStyle w:val="Heading1"/>
              <w:outlineLvl w:val="0"/>
            </w:pPr>
          </w:p>
          <w:p w14:paraId="735C86EC" w14:textId="3FB0FCF4" w:rsidR="005C7F1F" w:rsidRDefault="005C7F1F" w:rsidP="002E7D15">
            <w:pPr>
              <w:pStyle w:val="Heading1"/>
              <w:outlineLvl w:val="0"/>
            </w:pPr>
          </w:p>
          <w:p w14:paraId="03E4E1CE" w14:textId="7EB7420C" w:rsidR="005C7F1F" w:rsidRDefault="005C7F1F" w:rsidP="002E7D15">
            <w:pPr>
              <w:pStyle w:val="Heading1"/>
              <w:outlineLvl w:val="0"/>
            </w:pPr>
          </w:p>
          <w:p w14:paraId="576DB8A0" w14:textId="2750AC1E" w:rsidR="005C7F1F" w:rsidRDefault="005C7F1F" w:rsidP="002E7D15">
            <w:pPr>
              <w:pStyle w:val="Heading1"/>
              <w:outlineLvl w:val="0"/>
            </w:pPr>
          </w:p>
          <w:p w14:paraId="5CE7B424" w14:textId="3FF6C097" w:rsidR="005C7F1F" w:rsidRDefault="005C7F1F" w:rsidP="002E7D15">
            <w:pPr>
              <w:pStyle w:val="Heading1"/>
              <w:outlineLvl w:val="0"/>
            </w:pPr>
          </w:p>
          <w:p w14:paraId="78472FD4" w14:textId="3D4CCED8" w:rsidR="005C7F1F" w:rsidRDefault="005C7F1F" w:rsidP="002E7D15">
            <w:pPr>
              <w:pStyle w:val="Heading1"/>
              <w:outlineLvl w:val="0"/>
            </w:pPr>
          </w:p>
          <w:p w14:paraId="46A7F91A" w14:textId="350C42F9" w:rsidR="00376523" w:rsidRDefault="00376523" w:rsidP="002E7D15">
            <w:pPr>
              <w:pStyle w:val="Heading1"/>
              <w:outlineLvl w:val="0"/>
            </w:pPr>
          </w:p>
          <w:p w14:paraId="32720CD8" w14:textId="5C6391C2" w:rsidR="00376523" w:rsidRDefault="00376523" w:rsidP="002E7D15">
            <w:pPr>
              <w:pStyle w:val="Heading1"/>
              <w:outlineLvl w:val="0"/>
            </w:pPr>
          </w:p>
          <w:p w14:paraId="72DBB0C4" w14:textId="77777777" w:rsidR="00376523" w:rsidRDefault="00376523" w:rsidP="002E7D15">
            <w:pPr>
              <w:pStyle w:val="Heading1"/>
              <w:outlineLvl w:val="0"/>
            </w:pPr>
          </w:p>
          <w:p w14:paraId="2B031290" w14:textId="77777777" w:rsidR="005C7F1F" w:rsidRDefault="005C7F1F" w:rsidP="002E7D15">
            <w:pPr>
              <w:pStyle w:val="Heading1"/>
              <w:outlineLvl w:val="0"/>
            </w:pPr>
          </w:p>
          <w:p w14:paraId="60156A7C" w14:textId="2FEBE38C" w:rsidR="003F2DDF" w:rsidRDefault="003F2DDF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07854568" w14:textId="1EC46E91" w:rsidR="005C7F1F" w:rsidRDefault="005C7F1F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70D26499" w14:textId="7E49B4FF" w:rsidR="005C7F1F" w:rsidRDefault="005C7F1F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6CB19165" w14:textId="7323CC25" w:rsidR="00582DAD" w:rsidRDefault="00582DAD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3F5B9C68" w14:textId="77777777" w:rsidR="00582DAD" w:rsidRDefault="00582DAD" w:rsidP="003F2DDF">
            <w:pPr>
              <w:pStyle w:val="Heading1"/>
              <w:jc w:val="center"/>
              <w:outlineLvl w:val="0"/>
              <w:rPr>
                <w:sz w:val="48"/>
                <w:szCs w:val="48"/>
                <w:u w:val="single"/>
              </w:rPr>
            </w:pPr>
          </w:p>
          <w:p w14:paraId="06439DC0" w14:textId="284B0FAD" w:rsidR="003F2DDF" w:rsidRDefault="003F2DDF" w:rsidP="005C7F1F">
            <w:pPr>
              <w:pStyle w:val="Heading1"/>
              <w:jc w:val="center"/>
              <w:outlineLvl w:val="0"/>
            </w:pPr>
            <w:r>
              <w:rPr>
                <w:sz w:val="48"/>
                <w:szCs w:val="48"/>
                <w:u w:val="single"/>
              </w:rPr>
              <w:lastRenderedPageBreak/>
              <w:t>POST</w:t>
            </w:r>
            <w:r w:rsidRPr="003F2DDF">
              <w:rPr>
                <w:sz w:val="48"/>
                <w:szCs w:val="48"/>
                <w:u w:val="single"/>
              </w:rPr>
              <w:t xml:space="preserve"> API:</w:t>
            </w:r>
          </w:p>
          <w:p w14:paraId="1F3EEAB2" w14:textId="61200A79" w:rsidR="00B93E36" w:rsidRPr="00825C42" w:rsidRDefault="005C7F1F" w:rsidP="002E7D15">
            <w:pPr>
              <w:pStyle w:val="Heading1"/>
              <w:outlineLvl w:val="0"/>
            </w:pPr>
            <w:r w:rsidRPr="005C7F1F">
              <w:rPr>
                <w:rFonts w:eastAsiaTheme="minorHAnsi" w:cstheme="minorBidi"/>
                <w:b w:val="0"/>
                <w:caps w:val="0"/>
                <w:sz w:val="32"/>
              </w:rPr>
              <w:t>/posts</w:t>
            </w:r>
          </w:p>
        </w:tc>
      </w:tr>
      <w:tr w:rsidR="00B93E36" w14:paraId="45942CCC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626E893F" w14:textId="77777777" w:rsidR="00B93E36" w:rsidRPr="00E219DC" w:rsidRDefault="00B93E36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B93E36" w:rsidRPr="001A58E9" w14:paraId="0C5268E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60877210" w14:textId="77777777" w:rsidR="00B93E36" w:rsidRPr="001A58E9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472FB57D" w14:textId="2943614A" w:rsidR="00B93E36" w:rsidRPr="001A58E9" w:rsidRDefault="005C7F1F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B93E36" w14:paraId="3324ED57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508F66B8" w14:textId="77777777" w:rsidR="00B93E36" w:rsidRPr="006B7FF7" w:rsidRDefault="00B93E36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286483E7" w14:textId="3C50EACF" w:rsidR="00B93E36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B93E36" w14:paraId="4C605AF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AB1F3D4" w14:textId="77777777" w:rsidR="00B93E36" w:rsidRPr="00492C0D" w:rsidRDefault="00B93E36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07E3E1F6" w14:textId="77777777" w:rsidR="00B93E36" w:rsidRPr="006B7FF7" w:rsidRDefault="00B93E36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B93E36" w14:paraId="1B12544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78E3283" w14:textId="77777777" w:rsidR="00B93E36" w:rsidRPr="006B7FF7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15348656" w14:textId="73B874D2" w:rsidR="00B93E36" w:rsidRPr="006B7FF7" w:rsidRDefault="00376523" w:rsidP="002E7D15">
            <w:pPr>
              <w:rPr>
                <w:b/>
              </w:rPr>
            </w:pPr>
            <w:r w:rsidRPr="00376523">
              <w:rPr>
                <w:b/>
              </w:rPr>
              <w:t>JSON STRINGIFY USERS_LIST</w:t>
            </w:r>
          </w:p>
        </w:tc>
      </w:tr>
      <w:tr w:rsidR="00B93E36" w14:paraId="14E17D5F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938FD9E" w14:textId="77777777" w:rsidR="00B93E36" w:rsidRPr="00492C0D" w:rsidRDefault="00B93E36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0A66629B" w14:textId="51EDF71A" w:rsidR="00B93E36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14:paraId="59C6D20A" w14:textId="7119419E" w:rsidR="00B93E36" w:rsidRDefault="00B93E36"/>
    <w:p w14:paraId="70F73252" w14:textId="56527198" w:rsidR="00376523" w:rsidRDefault="00376523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376523" w14:paraId="777E52F6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33EBC8AD" w14:textId="3CFFA86C" w:rsidR="00376523" w:rsidRPr="00825C42" w:rsidRDefault="00376523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>
              <w:rPr>
                <w:rFonts w:eastAsiaTheme="minorHAnsi" w:cstheme="minorBidi"/>
                <w:b w:val="0"/>
                <w:caps w:val="0"/>
                <w:sz w:val="32"/>
              </w:rPr>
              <w:t>post</w:t>
            </w:r>
          </w:p>
        </w:tc>
      </w:tr>
      <w:tr w:rsidR="00376523" w14:paraId="235C5985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44419776" w14:textId="77777777" w:rsidR="00376523" w:rsidRPr="00E219DC" w:rsidRDefault="00376523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376523" w:rsidRPr="001A58E9" w14:paraId="1E84FA90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28E2FA04" w14:textId="77777777" w:rsidR="00376523" w:rsidRPr="001A58E9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69E35DC" w14:textId="77777777" w:rsidR="00376523" w:rsidRPr="001A58E9" w:rsidRDefault="00376523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376523" w14:paraId="56DEC010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E8D1E48" w14:textId="77777777" w:rsidR="00376523" w:rsidRPr="006B7FF7" w:rsidRDefault="00376523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6CFA44C" w14:textId="22A92A87" w:rsidR="00376523" w:rsidRPr="006B7FF7" w:rsidRDefault="00582DAD" w:rsidP="002E7D15">
            <w:pPr>
              <w:rPr>
                <w:b/>
                <w:lang w:bidi="he-IL"/>
              </w:rPr>
            </w:pPr>
            <w:r>
              <w:rPr>
                <w:b/>
              </w:rPr>
              <w:t>YES</w:t>
            </w:r>
          </w:p>
        </w:tc>
      </w:tr>
      <w:tr w:rsidR="00376523" w14:paraId="5B2522A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A7B1874" w14:textId="77777777" w:rsidR="00376523" w:rsidRPr="00492C0D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1F65F089" w14:textId="77777777" w:rsidR="00376523" w:rsidRPr="00A95C28" w:rsidRDefault="00376523" w:rsidP="002E7D15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5DF1AE2C" w14:textId="6AC149CF" w:rsidR="00376523" w:rsidRPr="00A95C28" w:rsidRDefault="00376523" w:rsidP="00582DAD">
            <w:pPr>
              <w:rPr>
                <w:b/>
              </w:rPr>
            </w:pPr>
            <w:r w:rsidRPr="00A95C28">
              <w:rPr>
                <w:b/>
              </w:rPr>
              <w:t xml:space="preserve"> </w:t>
            </w:r>
            <w:r w:rsidR="00582DAD">
              <w:rPr>
                <w:b/>
              </w:rPr>
              <w:t>"post":</w:t>
            </w:r>
          </w:p>
          <w:p w14:paraId="1BB3C8A5" w14:textId="77777777" w:rsidR="00376523" w:rsidRPr="006B7FF7" w:rsidRDefault="00376523" w:rsidP="002E7D15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376523" w14:paraId="0996B295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AB044A7" w14:textId="77777777" w:rsidR="00376523" w:rsidRPr="006B7FF7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17469389" w14:textId="45F9BA1E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JSON_STRINGIFY NEW_POST</w:t>
            </w:r>
          </w:p>
        </w:tc>
      </w:tr>
      <w:tr w:rsidR="00376523" w14:paraId="03F0637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54DC05D" w14:textId="77777777" w:rsidR="00376523" w:rsidRPr="00492C0D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42D99F81" w14:textId="70A999A4" w:rsidR="00376523" w:rsidRDefault="00376523" w:rsidP="00376523">
            <w:pPr>
              <w:rPr>
                <w:b/>
              </w:rPr>
            </w:pPr>
            <w:r w:rsidRPr="009D4958">
              <w:rPr>
                <w:b/>
              </w:rPr>
              <w:t>400 B</w:t>
            </w:r>
            <w:r>
              <w:rPr>
                <w:b/>
              </w:rPr>
              <w:t>AD</w:t>
            </w:r>
            <w:r w:rsidRPr="009D4958">
              <w:rPr>
                <w:b/>
              </w:rPr>
              <w:t>_R</w:t>
            </w:r>
            <w:r>
              <w:rPr>
                <w:b/>
              </w:rPr>
              <w:t xml:space="preserve">EQUEST – </w:t>
            </w:r>
            <w:r w:rsidRPr="00376523">
              <w:rPr>
                <w:b/>
              </w:rPr>
              <w:t xml:space="preserve">"you are not </w:t>
            </w:r>
            <w:r>
              <w:rPr>
                <w:b/>
              </w:rPr>
              <w:t xml:space="preserve">an </w:t>
            </w:r>
            <w:r w:rsidRPr="00376523">
              <w:rPr>
                <w:b/>
              </w:rPr>
              <w:t>active user yet, please wait for root activation"</w:t>
            </w:r>
          </w:p>
          <w:p w14:paraId="31C8EB1C" w14:textId="77777777" w:rsidR="00376523" w:rsidRPr="006B7FF7" w:rsidRDefault="00376523" w:rsidP="002E7D15">
            <w:pPr>
              <w:rPr>
                <w:b/>
              </w:rPr>
            </w:pPr>
          </w:p>
        </w:tc>
      </w:tr>
    </w:tbl>
    <w:p w14:paraId="33DCAD29" w14:textId="0988B4A1" w:rsidR="00376523" w:rsidRDefault="00376523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376523" w14:paraId="13EDC98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24462596" w14:textId="77777777" w:rsidR="00376523" w:rsidRDefault="00376523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321CBF90" w14:textId="29F6784A" w:rsidR="00376523" w:rsidRPr="00825C42" w:rsidRDefault="00376523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>
              <w:rPr>
                <w:rFonts w:eastAsiaTheme="minorHAnsi" w:cstheme="minorBidi"/>
                <w:b w:val="0"/>
                <w:caps w:val="0"/>
                <w:sz w:val="32"/>
              </w:rPr>
              <w:t>post</w:t>
            </w: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/(:id)</w:t>
            </w:r>
          </w:p>
        </w:tc>
      </w:tr>
      <w:tr w:rsidR="00376523" w14:paraId="6E025EA5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4586408" w14:textId="77777777" w:rsidR="00376523" w:rsidRPr="00E219DC" w:rsidRDefault="00376523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376523" w:rsidRPr="001A58E9" w14:paraId="2CE8517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6BF5D4AD" w14:textId="77777777" w:rsidR="00376523" w:rsidRPr="001A58E9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50ECF10D" w14:textId="77777777" w:rsidR="00376523" w:rsidRPr="001A58E9" w:rsidRDefault="00376523" w:rsidP="002E7D15">
            <w:r>
              <w:rPr>
                <w:rFonts w:asciiTheme="minorHAnsi" w:hAnsiTheme="minorHAnsi"/>
                <w:b/>
              </w:rPr>
              <w:t>DELETE</w:t>
            </w:r>
          </w:p>
        </w:tc>
      </w:tr>
      <w:tr w:rsidR="00376523" w14:paraId="6A2DA58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78A48F3" w14:textId="77777777" w:rsidR="00376523" w:rsidRPr="006B7FF7" w:rsidRDefault="00376523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F1D82BF" w14:textId="77777777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376523" w14:paraId="602B5979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4338168" w14:textId="77777777" w:rsidR="00376523" w:rsidRPr="00492C0D" w:rsidRDefault="00376523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76F8656B" w14:textId="77777777" w:rsidR="00376523" w:rsidRPr="00A41E47" w:rsidRDefault="00376523" w:rsidP="002E7D15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257B6C7" w14:textId="5B5048AA" w:rsidR="00376523" w:rsidRPr="00A41E47" w:rsidRDefault="00376523" w:rsidP="002E7D15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>
              <w:rPr>
                <w:b/>
              </w:rPr>
              <w:t>id</w:t>
            </w:r>
            <w:r w:rsidRPr="00A41E47">
              <w:rPr>
                <w:b/>
              </w:rPr>
              <w:t xml:space="preserve">” : </w:t>
            </w:r>
          </w:p>
          <w:p w14:paraId="6A0BC256" w14:textId="77777777" w:rsidR="00376523" w:rsidRPr="006B7FF7" w:rsidRDefault="00376523" w:rsidP="002E7D15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376523" w14:paraId="4630841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A1456F0" w14:textId="77777777" w:rsidR="00376523" w:rsidRPr="006B7FF7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7958292C" w14:textId="1CE779CC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 xml:space="preserve">EMPTY </w:t>
            </w:r>
            <w:r w:rsidR="00A13DDB">
              <w:rPr>
                <w:b/>
              </w:rPr>
              <w:t>POST</w:t>
            </w:r>
          </w:p>
        </w:tc>
      </w:tr>
      <w:tr w:rsidR="00376523" w14:paraId="462FFD3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E47E049" w14:textId="77777777" w:rsidR="00376523" w:rsidRPr="00492C0D" w:rsidRDefault="00376523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3306A16" w14:textId="1DE10DF5" w:rsidR="00376523" w:rsidRDefault="00376523" w:rsidP="002E7D15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>
              <w:rPr>
                <w:b/>
              </w:rPr>
              <w:t>3</w:t>
            </w:r>
            <w:r w:rsidRPr="009D4958">
              <w:rPr>
                <w:b/>
              </w:rPr>
              <w:t xml:space="preserve"> </w:t>
            </w:r>
            <w:r w:rsidRPr="00A41E47">
              <w:rPr>
                <w:b/>
              </w:rPr>
              <w:t>FORBIDDEN</w:t>
            </w:r>
            <w:r>
              <w:rPr>
                <w:b/>
              </w:rPr>
              <w:t xml:space="preserve"> - </w:t>
            </w:r>
            <w:r w:rsidR="00A13DDB" w:rsidRPr="00A13DDB">
              <w:rPr>
                <w:b/>
              </w:rPr>
              <w:t>"only the creator or root user can delete this post"</w:t>
            </w:r>
          </w:p>
          <w:p w14:paraId="1362890A" w14:textId="488C30FE" w:rsidR="00376523" w:rsidRPr="006B7FF7" w:rsidRDefault="00376523" w:rsidP="002E7D15">
            <w:pPr>
              <w:rPr>
                <w:b/>
              </w:rPr>
            </w:pPr>
            <w:r>
              <w:rPr>
                <w:b/>
              </w:rPr>
              <w:t xml:space="preserve">404 NOT_FOUND - </w:t>
            </w:r>
            <w:r w:rsidR="00A13DDB" w:rsidRPr="00A13DDB">
              <w:rPr>
                <w:b/>
              </w:rPr>
              <w:t>"this post id doesn't exist"</w:t>
            </w:r>
          </w:p>
        </w:tc>
      </w:tr>
    </w:tbl>
    <w:p w14:paraId="51CC20A2" w14:textId="320093E0" w:rsidR="00A13DDB" w:rsidRDefault="00A13DDB" w:rsidP="00A13DDB">
      <w:pPr>
        <w:pStyle w:val="Heading1"/>
        <w:rPr>
          <w:sz w:val="48"/>
          <w:szCs w:val="48"/>
          <w:u w:val="single"/>
        </w:rPr>
      </w:pPr>
    </w:p>
    <w:p w14:paraId="5B35CFD1" w14:textId="3A725DCB" w:rsidR="00582DAD" w:rsidRDefault="00582DAD" w:rsidP="00A13DDB">
      <w:pPr>
        <w:pStyle w:val="Heading1"/>
        <w:rPr>
          <w:sz w:val="48"/>
          <w:szCs w:val="48"/>
          <w:u w:val="single"/>
        </w:rPr>
      </w:pPr>
    </w:p>
    <w:p w14:paraId="5084F88E" w14:textId="77777777" w:rsidR="00582DAD" w:rsidRDefault="00582DAD" w:rsidP="00A13DDB">
      <w:pPr>
        <w:pStyle w:val="Heading1"/>
        <w:rPr>
          <w:sz w:val="48"/>
          <w:szCs w:val="48"/>
          <w:u w:val="single"/>
          <w:rtl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3DDB" w14:paraId="09700320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612A429A" w14:textId="1290B7A1" w:rsidR="00A13DDB" w:rsidRDefault="00A13DDB" w:rsidP="002E7D15">
            <w:pPr>
              <w:pStyle w:val="Heading1"/>
              <w:jc w:val="center"/>
              <w:outlineLvl w:val="0"/>
            </w:pPr>
            <w:r>
              <w:rPr>
                <w:rFonts w:hint="cs"/>
                <w:sz w:val="48"/>
                <w:szCs w:val="48"/>
                <w:u w:val="single"/>
              </w:rPr>
              <w:lastRenderedPageBreak/>
              <w:t>MESSAGE</w:t>
            </w:r>
            <w:r w:rsidRPr="003F2DDF">
              <w:rPr>
                <w:sz w:val="48"/>
                <w:szCs w:val="48"/>
                <w:u w:val="single"/>
              </w:rPr>
              <w:t xml:space="preserve"> API:</w:t>
            </w:r>
          </w:p>
          <w:p w14:paraId="2D49F606" w14:textId="6EA20F63" w:rsidR="00A13DDB" w:rsidRPr="00825C42" w:rsidRDefault="00A13DDB" w:rsidP="002E7D15">
            <w:pPr>
              <w:pStyle w:val="Heading1"/>
              <w:outlineLvl w:val="0"/>
            </w:pPr>
            <w:r w:rsidRPr="005C7F1F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Pr="00A13DDB">
              <w:rPr>
                <w:rFonts w:eastAsiaTheme="minorHAnsi" w:cstheme="minorBidi"/>
                <w:b w:val="0"/>
                <w:caps w:val="0"/>
                <w:sz w:val="32"/>
              </w:rPr>
              <w:t>messages</w:t>
            </w:r>
            <w:r w:rsidR="009A0D82">
              <w:rPr>
                <w:rFonts w:eastAsiaTheme="minorHAnsi" w:cstheme="minorBidi"/>
                <w:b w:val="0"/>
                <w:caps w:val="0"/>
                <w:sz w:val="32"/>
              </w:rPr>
              <w:t xml:space="preserve"> </w:t>
            </w:r>
          </w:p>
        </w:tc>
      </w:tr>
      <w:tr w:rsidR="00A13DDB" w14:paraId="5F02510D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93485EB" w14:textId="77777777" w:rsidR="00A13DDB" w:rsidRPr="00E219DC" w:rsidRDefault="00A13DDB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13DDB" w:rsidRPr="001A58E9" w14:paraId="15319839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76EC40E7" w14:textId="77777777" w:rsidR="00A13DDB" w:rsidRPr="001A58E9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6082CE4F" w14:textId="77777777" w:rsidR="00A13DDB" w:rsidRPr="001A58E9" w:rsidRDefault="00A13DDB" w:rsidP="002E7D15">
            <w:r>
              <w:rPr>
                <w:rFonts w:asciiTheme="minorHAnsi" w:hAnsiTheme="minorHAnsi"/>
                <w:b/>
              </w:rPr>
              <w:t>GET</w:t>
            </w:r>
          </w:p>
        </w:tc>
      </w:tr>
      <w:tr w:rsidR="00A13DDB" w14:paraId="57589C2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AA98F49" w14:textId="77777777" w:rsidR="00A13DDB" w:rsidRPr="006B7FF7" w:rsidRDefault="00A13DDB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45EAAF6C" w14:textId="1BB9AA12" w:rsidR="00A13DDB" w:rsidRPr="006B7FF7" w:rsidRDefault="00A13DDB" w:rsidP="002E7D15">
            <w:pPr>
              <w:rPr>
                <w:b/>
              </w:rPr>
            </w:pPr>
            <w:r>
              <w:rPr>
                <w:rFonts w:hint="cs"/>
                <w:b/>
              </w:rPr>
              <w:t>YES</w:t>
            </w:r>
          </w:p>
        </w:tc>
      </w:tr>
      <w:tr w:rsidR="00A13DDB" w14:paraId="4FCC705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D6B3671" w14:textId="77777777" w:rsidR="00A13DDB" w:rsidRPr="00492C0D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151488AF" w14:textId="08CADE4F" w:rsidR="00A13DDB" w:rsidRPr="006B7FF7" w:rsidRDefault="00582DAD" w:rsidP="00A13DDB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  <w:tr w:rsidR="00A13DDB" w14:paraId="6DD616BC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0FDF651" w14:textId="77777777" w:rsidR="00A13DDB" w:rsidRPr="006B7FF7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9DF7D48" w14:textId="74A211E4" w:rsidR="00A13DDB" w:rsidRPr="006B7FF7" w:rsidRDefault="00A13DDB" w:rsidP="002E7D15">
            <w:pPr>
              <w:rPr>
                <w:b/>
                <w:lang w:bidi="he-IL"/>
              </w:rPr>
            </w:pPr>
            <w:r w:rsidRPr="00376523">
              <w:rPr>
                <w:b/>
              </w:rPr>
              <w:t xml:space="preserve">JSON STRINGIFY </w:t>
            </w:r>
            <w:r w:rsidR="00FA720F">
              <w:rPr>
                <w:b/>
              </w:rPr>
              <w:t xml:space="preserve">USER </w:t>
            </w:r>
            <w:r>
              <w:rPr>
                <w:rFonts w:hint="cs"/>
                <w:b/>
              </w:rPr>
              <w:t>MESSAGE</w:t>
            </w:r>
            <w:r w:rsidR="00FA720F">
              <w:rPr>
                <w:b/>
                <w:lang w:bidi="he-IL"/>
              </w:rPr>
              <w:t>S</w:t>
            </w:r>
          </w:p>
        </w:tc>
      </w:tr>
      <w:tr w:rsidR="00A13DDB" w14:paraId="0C706EF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4933137F" w14:textId="77777777" w:rsidR="00A13DDB" w:rsidRPr="00492C0D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477FC9E0" w14:textId="68690282" w:rsidR="00A13DDB" w:rsidRPr="006B7FF7" w:rsidRDefault="004B4614" w:rsidP="002E3FBD">
            <w:pPr>
              <w:rPr>
                <w:b/>
                <w:lang w:bidi="he-IL"/>
              </w:rPr>
            </w:pPr>
            <w:r>
              <w:rPr>
                <w:rFonts w:hint="cs"/>
                <w:b/>
              </w:rPr>
              <w:t>N</w:t>
            </w:r>
            <w:r>
              <w:rPr>
                <w:b/>
              </w:rPr>
              <w:t>one</w:t>
            </w:r>
          </w:p>
        </w:tc>
      </w:tr>
    </w:tbl>
    <w:p w14:paraId="505CE1DA" w14:textId="77777777" w:rsidR="00A13DDB" w:rsidRDefault="00A13DDB" w:rsidP="00A13DDB"/>
    <w:p w14:paraId="16513AEB" w14:textId="77777777" w:rsidR="00A13DDB" w:rsidRDefault="00A13DDB" w:rsidP="00A13DDB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3DDB" w14:paraId="5EF7BF53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454E113A" w14:textId="6926234F" w:rsidR="00A13DDB" w:rsidRPr="00825C42" w:rsidRDefault="00A13DDB" w:rsidP="002E7D15">
            <w:pPr>
              <w:pStyle w:val="Heading1"/>
              <w:outlineLvl w:val="0"/>
            </w:pPr>
            <w:r w:rsidRPr="008B7EC0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message/</w:t>
            </w:r>
            <w:r w:rsidR="00582DAD">
              <w:rPr>
                <w:rFonts w:eastAsiaTheme="minorHAnsi" w:cstheme="minorBidi"/>
                <w:b w:val="0"/>
                <w:caps w:val="0"/>
                <w:sz w:val="32"/>
              </w:rPr>
              <w:t>(</w:t>
            </w:r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:receiver_id</w:t>
            </w:r>
            <w:r w:rsidR="00582DAD">
              <w:rPr>
                <w:rFonts w:eastAsiaTheme="minorHAnsi" w:cstheme="minorBidi"/>
                <w:b w:val="0"/>
                <w:caps w:val="0"/>
                <w:sz w:val="32"/>
              </w:rPr>
              <w:t>)</w:t>
            </w:r>
          </w:p>
        </w:tc>
      </w:tr>
      <w:tr w:rsidR="00A13DDB" w14:paraId="322CEAFE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6173CA83" w14:textId="77777777" w:rsidR="00A13DDB" w:rsidRPr="00E219DC" w:rsidRDefault="00A13DDB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13DDB" w:rsidRPr="001A58E9" w14:paraId="5CAA3373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003FDF3B" w14:textId="77777777" w:rsidR="00A13DDB" w:rsidRPr="001A58E9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2D637C74" w14:textId="77777777" w:rsidR="00A13DDB" w:rsidRPr="001A58E9" w:rsidRDefault="00A13DDB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A13DDB" w14:paraId="72BF4EF3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0884ABAE" w14:textId="77777777" w:rsidR="00A13DDB" w:rsidRPr="006B7FF7" w:rsidRDefault="00A13DDB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64BAF113" w14:textId="66C6CA48" w:rsidR="00A13DDB" w:rsidRPr="006B7FF7" w:rsidRDefault="002E3FBD" w:rsidP="002E7D15">
            <w:pPr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A13DDB" w14:paraId="63206C49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044B372" w14:textId="77777777" w:rsidR="00A13DDB" w:rsidRPr="00492C0D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56A4D6EF" w14:textId="77777777" w:rsidR="00A13DDB" w:rsidRPr="00A95C28" w:rsidRDefault="00A13DDB" w:rsidP="002E7D15">
            <w:pPr>
              <w:rPr>
                <w:b/>
              </w:rPr>
            </w:pPr>
            <w:r w:rsidRPr="00A95C28">
              <w:rPr>
                <w:b/>
              </w:rPr>
              <w:t>{</w:t>
            </w:r>
          </w:p>
          <w:p w14:paraId="7DE06B70" w14:textId="1DAA3EDC" w:rsidR="002E3FBD" w:rsidRDefault="00A13DDB" w:rsidP="002E3FBD">
            <w:pPr>
              <w:rPr>
                <w:b/>
              </w:rPr>
            </w:pPr>
            <w:r w:rsidRPr="00A95C28">
              <w:rPr>
                <w:b/>
              </w:rPr>
              <w:t xml:space="preserve"> “</w:t>
            </w:r>
            <w:r w:rsidR="002E3FBD">
              <w:rPr>
                <w:b/>
              </w:rPr>
              <w:t>receiver</w:t>
            </w:r>
            <w:r w:rsidR="009A0D82">
              <w:rPr>
                <w:b/>
              </w:rPr>
              <w:t>_id</w:t>
            </w:r>
            <w:r w:rsidRPr="00A95C28">
              <w:rPr>
                <w:b/>
              </w:rPr>
              <w:t xml:space="preserve">” : </w:t>
            </w:r>
            <w:r w:rsidR="009A0D82">
              <w:rPr>
                <w:b/>
              </w:rPr>
              <w:t>,</w:t>
            </w:r>
          </w:p>
          <w:p w14:paraId="273A42A2" w14:textId="537F62F3" w:rsidR="009A0D82" w:rsidRDefault="009A0D82" w:rsidP="002E3FBD">
            <w:pPr>
              <w:rPr>
                <w:b/>
              </w:rPr>
            </w:pPr>
            <w:r>
              <w:rPr>
                <w:b/>
              </w:rPr>
              <w:t xml:space="preserve">  "message":</w:t>
            </w:r>
          </w:p>
          <w:p w14:paraId="6A15D886" w14:textId="226AFFB4" w:rsidR="00A13DDB" w:rsidRPr="006B7FF7" w:rsidRDefault="00A13DDB" w:rsidP="002E3FBD">
            <w:pPr>
              <w:rPr>
                <w:b/>
              </w:rPr>
            </w:pPr>
            <w:r w:rsidRPr="00A95C28">
              <w:rPr>
                <w:b/>
              </w:rPr>
              <w:t>}</w:t>
            </w:r>
          </w:p>
        </w:tc>
      </w:tr>
      <w:tr w:rsidR="00A13DDB" w14:paraId="4F7A43F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6DE72407" w14:textId="77777777" w:rsidR="00A13DDB" w:rsidRPr="006B7FF7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575E15E1" w14:textId="0B0EC592" w:rsidR="00A13DDB" w:rsidRPr="006B7FF7" w:rsidRDefault="00A13DDB" w:rsidP="002E7D15">
            <w:pPr>
              <w:rPr>
                <w:b/>
              </w:rPr>
            </w:pPr>
            <w:r>
              <w:rPr>
                <w:b/>
              </w:rPr>
              <w:t>JSON_STRINGIFY NEW_</w:t>
            </w:r>
            <w:r w:rsidR="002E3FBD">
              <w:rPr>
                <w:b/>
              </w:rPr>
              <w:t>MESSAGE</w:t>
            </w:r>
          </w:p>
        </w:tc>
      </w:tr>
      <w:tr w:rsidR="00A13DDB" w14:paraId="2BB45322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208E0B70" w14:textId="77777777" w:rsidR="00A13DDB" w:rsidRPr="00492C0D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78388788" w14:textId="3D94CF7C" w:rsidR="002E3FBD" w:rsidRPr="006B7FF7" w:rsidRDefault="002E3FBD" w:rsidP="002E3FBD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 w:rsidR="00FA720F">
              <w:rPr>
                <w:b/>
              </w:rPr>
              <w:t>1</w:t>
            </w:r>
            <w:r w:rsidRPr="009D4958">
              <w:rPr>
                <w:b/>
              </w:rPr>
              <w:t xml:space="preserve"> </w:t>
            </w:r>
            <w:r w:rsidR="00FA720F">
              <w:rPr>
                <w:b/>
              </w:rPr>
              <w:t>UNAUTHORIZED</w:t>
            </w:r>
            <w:r>
              <w:rPr>
                <w:b/>
              </w:rPr>
              <w:t xml:space="preserve"> - </w:t>
            </w:r>
            <w:r w:rsidRPr="00A13DDB">
              <w:rPr>
                <w:b/>
              </w:rPr>
              <w:t>"</w:t>
            </w:r>
            <w:r>
              <w:rPr>
                <w:b/>
              </w:rPr>
              <w:t xml:space="preserve"> </w:t>
            </w:r>
            <w:r w:rsidR="00FA720F">
              <w:rPr>
                <w:b/>
              </w:rPr>
              <w:t>Cannot message admin</w:t>
            </w:r>
            <w:r w:rsidRPr="00A13DDB">
              <w:rPr>
                <w:b/>
              </w:rPr>
              <w:t>"</w:t>
            </w:r>
          </w:p>
        </w:tc>
      </w:tr>
    </w:tbl>
    <w:p w14:paraId="3FE61A64" w14:textId="77777777" w:rsidR="00A13DDB" w:rsidRDefault="00A13DDB" w:rsidP="00A13DDB"/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A13DDB" w14:paraId="1D8204E1" w14:textId="77777777" w:rsidTr="002E7D15">
        <w:trPr>
          <w:trHeight w:val="720"/>
        </w:trPr>
        <w:tc>
          <w:tcPr>
            <w:tcW w:w="11536" w:type="dxa"/>
            <w:tcBorders>
              <w:bottom w:val="single" w:sz="18" w:space="0" w:color="DECDE8" w:themeColor="accent2"/>
            </w:tcBorders>
            <w:shd w:val="clear" w:color="auto" w:fill="auto"/>
            <w:vAlign w:val="bottom"/>
          </w:tcPr>
          <w:p w14:paraId="798F3C66" w14:textId="77777777" w:rsidR="00A13DDB" w:rsidRDefault="00A13DDB" w:rsidP="002E7D15">
            <w:pPr>
              <w:pStyle w:val="Heading1"/>
              <w:outlineLvl w:val="0"/>
              <w:rPr>
                <w:rFonts w:eastAsiaTheme="minorHAnsi" w:cstheme="minorBidi"/>
                <w:b w:val="0"/>
                <w:caps w:val="0"/>
                <w:sz w:val="32"/>
              </w:rPr>
            </w:pPr>
          </w:p>
          <w:p w14:paraId="070D1F9A" w14:textId="32F6864C" w:rsidR="00A13DDB" w:rsidRPr="00825C42" w:rsidRDefault="00A13DDB" w:rsidP="002E7D15">
            <w:pPr>
              <w:pStyle w:val="Heading1"/>
              <w:outlineLvl w:val="0"/>
            </w:pPr>
            <w:r w:rsidRPr="00A41E47">
              <w:rPr>
                <w:rFonts w:eastAsiaTheme="minorHAnsi" w:cstheme="minorBidi"/>
                <w:b w:val="0"/>
                <w:caps w:val="0"/>
                <w:sz w:val="32"/>
              </w:rPr>
              <w:t>/</w:t>
            </w:r>
            <w:r w:rsidR="002E3FBD" w:rsidRPr="002E3FBD">
              <w:rPr>
                <w:rFonts w:eastAsiaTheme="minorHAnsi" w:cstheme="minorBidi"/>
                <w:b w:val="0"/>
                <w:caps w:val="0"/>
                <w:sz w:val="32"/>
              </w:rPr>
              <w:t>message_users</w:t>
            </w:r>
          </w:p>
        </w:tc>
      </w:tr>
      <w:tr w:rsidR="00A13DDB" w14:paraId="04D9DBC4" w14:textId="77777777" w:rsidTr="002E7D15">
        <w:trPr>
          <w:trHeight w:hRule="exact" w:val="216"/>
        </w:trPr>
        <w:tc>
          <w:tcPr>
            <w:tcW w:w="11536" w:type="dxa"/>
            <w:tcBorders>
              <w:top w:val="single" w:sz="18" w:space="0" w:color="DECDE8" w:themeColor="accent2"/>
            </w:tcBorders>
            <w:shd w:val="clear" w:color="auto" w:fill="auto"/>
            <w:vAlign w:val="center"/>
          </w:tcPr>
          <w:p w14:paraId="2001EC7B" w14:textId="77777777" w:rsidR="00A13DDB" w:rsidRPr="00E219DC" w:rsidRDefault="00A13DDB" w:rsidP="002E7D15"/>
        </w:tc>
      </w:tr>
    </w:tbl>
    <w:tbl>
      <w:tblPr>
        <w:tblStyle w:val="StatusReportTable"/>
        <w:tblW w:w="4736" w:type="pct"/>
        <w:tblLook w:val="0620" w:firstRow="1" w:lastRow="0" w:firstColumn="0" w:lastColumn="0" w:noHBand="1" w:noVBand="1"/>
        <w:tblDescription w:val="Header layout table"/>
      </w:tblPr>
      <w:tblGrid>
        <w:gridCol w:w="2872"/>
        <w:gridCol w:w="8040"/>
      </w:tblGrid>
      <w:tr w:rsidR="00A13DDB" w:rsidRPr="001A58E9" w14:paraId="423F93EA" w14:textId="77777777" w:rsidTr="002E7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tcW w:w="2872" w:type="dxa"/>
          </w:tcPr>
          <w:p w14:paraId="34D0A0B5" w14:textId="77777777" w:rsidR="00A13DDB" w:rsidRPr="001A58E9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>
              <w:t>Method</w:t>
            </w:r>
          </w:p>
        </w:tc>
        <w:tc>
          <w:tcPr>
            <w:tcW w:w="8040" w:type="dxa"/>
            <w:shd w:val="clear" w:color="auto" w:fill="EEE6F3" w:themeFill="accent1" w:themeFillTint="33"/>
          </w:tcPr>
          <w:p w14:paraId="42B20390" w14:textId="0C45472B" w:rsidR="00A13DDB" w:rsidRPr="001A58E9" w:rsidRDefault="002E3FBD" w:rsidP="002E7D15">
            <w:r>
              <w:rPr>
                <w:rFonts w:asciiTheme="minorHAnsi" w:hAnsiTheme="minorHAnsi"/>
                <w:b/>
              </w:rPr>
              <w:t>POST</w:t>
            </w:r>
          </w:p>
        </w:tc>
      </w:tr>
      <w:tr w:rsidR="00A13DDB" w14:paraId="5E50054E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1C1A415D" w14:textId="77777777" w:rsidR="00A13DDB" w:rsidRPr="006B7FF7" w:rsidRDefault="00A13DDB" w:rsidP="002E7D15">
            <w:pPr>
              <w:rPr>
                <w:b/>
              </w:rPr>
            </w:pPr>
            <w:r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authenticated</w:t>
            </w:r>
          </w:p>
        </w:tc>
        <w:tc>
          <w:tcPr>
            <w:tcW w:w="8040" w:type="dxa"/>
          </w:tcPr>
          <w:p w14:paraId="364A5FF5" w14:textId="753C7CE2" w:rsidR="00A13DDB" w:rsidRPr="006B7FF7" w:rsidRDefault="00A13DDB" w:rsidP="002E7D15">
            <w:pPr>
              <w:rPr>
                <w:b/>
              </w:rPr>
            </w:pPr>
            <w:r>
              <w:rPr>
                <w:b/>
              </w:rPr>
              <w:t>YES</w:t>
            </w:r>
            <w:r w:rsidR="009A0D82">
              <w:rPr>
                <w:b/>
              </w:rPr>
              <w:t>, Admin Only</w:t>
            </w:r>
          </w:p>
        </w:tc>
      </w:tr>
      <w:tr w:rsidR="00A13DDB" w14:paraId="7367FFDD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3EE8703B" w14:textId="77777777" w:rsidR="00A13DDB" w:rsidRPr="00492C0D" w:rsidRDefault="00A13DDB" w:rsidP="002E7D15">
            <w:pPr>
              <w:pStyle w:val="Heading2"/>
              <w:tabs>
                <w:tab w:val="center" w:pos="1332"/>
              </w:tabs>
              <w:outlineLvl w:val="1"/>
            </w:pPr>
            <w:r w:rsidRPr="00492C0D">
              <w:rPr>
                <w:rFonts w:asciiTheme="majorHAnsi" w:hAnsiTheme="majorHAnsi"/>
              </w:rPr>
              <w:t>Request</w:t>
            </w:r>
            <w:r>
              <w:rPr>
                <w:rFonts w:asciiTheme="majorHAnsi" w:hAnsiTheme="majorHAnsi"/>
              </w:rPr>
              <w:t xml:space="preserve"> body</w:t>
            </w:r>
          </w:p>
        </w:tc>
        <w:tc>
          <w:tcPr>
            <w:tcW w:w="8040" w:type="dxa"/>
          </w:tcPr>
          <w:p w14:paraId="76265AAD" w14:textId="77777777" w:rsidR="00A13DDB" w:rsidRPr="00A41E47" w:rsidRDefault="00A13DDB" w:rsidP="002E7D15">
            <w:pPr>
              <w:rPr>
                <w:b/>
              </w:rPr>
            </w:pPr>
            <w:r w:rsidRPr="00A41E47">
              <w:rPr>
                <w:b/>
              </w:rPr>
              <w:t>{</w:t>
            </w:r>
          </w:p>
          <w:p w14:paraId="3871977C" w14:textId="7AFFDB9B" w:rsidR="00A13DDB" w:rsidRPr="00A41E47" w:rsidRDefault="00A13DDB" w:rsidP="002E7D15">
            <w:pPr>
              <w:rPr>
                <w:b/>
              </w:rPr>
            </w:pPr>
            <w:r w:rsidRPr="00A41E47">
              <w:rPr>
                <w:b/>
              </w:rPr>
              <w:t xml:space="preserve"> “</w:t>
            </w:r>
            <w:r w:rsidR="00FA720F">
              <w:rPr>
                <w:b/>
              </w:rPr>
              <w:t>message</w:t>
            </w:r>
            <w:r w:rsidRPr="00A41E47">
              <w:rPr>
                <w:b/>
              </w:rPr>
              <w:t xml:space="preserve">” : </w:t>
            </w:r>
          </w:p>
          <w:p w14:paraId="78CD349A" w14:textId="77777777" w:rsidR="00A13DDB" w:rsidRPr="006B7FF7" w:rsidRDefault="00A13DDB" w:rsidP="002E7D15">
            <w:pPr>
              <w:rPr>
                <w:b/>
              </w:rPr>
            </w:pPr>
            <w:r w:rsidRPr="00A41E47">
              <w:rPr>
                <w:b/>
              </w:rPr>
              <w:t>}</w:t>
            </w:r>
          </w:p>
        </w:tc>
      </w:tr>
      <w:tr w:rsidR="00A13DDB" w14:paraId="50A8BCF4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7CFAE4E" w14:textId="77777777" w:rsidR="00A13DDB" w:rsidRPr="006B7FF7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Returns</w:t>
            </w:r>
          </w:p>
        </w:tc>
        <w:tc>
          <w:tcPr>
            <w:tcW w:w="8040" w:type="dxa"/>
          </w:tcPr>
          <w:p w14:paraId="755ECB43" w14:textId="0E93E8C4" w:rsidR="00A13DDB" w:rsidRPr="006B7FF7" w:rsidRDefault="002E3FBD" w:rsidP="002E7D15">
            <w:pPr>
              <w:rPr>
                <w:b/>
              </w:rPr>
            </w:pPr>
            <w:r>
              <w:rPr>
                <w:b/>
              </w:rPr>
              <w:t>JSON_STRINGIFY NEW_MESSAGE</w:t>
            </w:r>
          </w:p>
        </w:tc>
      </w:tr>
      <w:tr w:rsidR="00A13DDB" w14:paraId="0BDC8036" w14:textId="77777777" w:rsidTr="002E7D15">
        <w:trPr>
          <w:trHeight w:val="430"/>
        </w:trPr>
        <w:tc>
          <w:tcPr>
            <w:tcW w:w="2872" w:type="dxa"/>
            <w:shd w:val="clear" w:color="auto" w:fill="5D739A" w:themeFill="accent3"/>
          </w:tcPr>
          <w:p w14:paraId="7465C0F7" w14:textId="77777777" w:rsidR="00A13DDB" w:rsidRPr="00492C0D" w:rsidRDefault="00A13DDB" w:rsidP="002E7D15">
            <w:pPr>
              <w:rPr>
                <w:b/>
              </w:rPr>
            </w:pP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On</w:t>
            </w:r>
            <w:r w:rsidRPr="00BE4B18">
              <w:t xml:space="preserve"> </w:t>
            </w:r>
            <w:r w:rsidRPr="00492C0D">
              <w:rPr>
                <w:rFonts w:asciiTheme="majorHAnsi" w:eastAsiaTheme="majorEastAsia" w:hAnsiTheme="majorHAnsi" w:cstheme="majorBidi"/>
                <w:caps/>
                <w:color w:val="FFFFFF" w:themeColor="background1"/>
                <w:szCs w:val="26"/>
              </w:rPr>
              <w:t>Error</w:t>
            </w:r>
          </w:p>
        </w:tc>
        <w:tc>
          <w:tcPr>
            <w:tcW w:w="8040" w:type="dxa"/>
          </w:tcPr>
          <w:p w14:paraId="2CB08B4B" w14:textId="29DB4B2B" w:rsidR="00A13DDB" w:rsidRPr="006B7FF7" w:rsidRDefault="00FA720F" w:rsidP="00FA720F">
            <w:pPr>
              <w:rPr>
                <w:b/>
              </w:rPr>
            </w:pPr>
            <w:r w:rsidRPr="009D4958">
              <w:rPr>
                <w:b/>
              </w:rPr>
              <w:t>40</w:t>
            </w:r>
            <w:r>
              <w:rPr>
                <w:b/>
              </w:rPr>
              <w:t>1</w:t>
            </w:r>
            <w:r w:rsidRPr="009D4958">
              <w:rPr>
                <w:b/>
              </w:rPr>
              <w:t xml:space="preserve"> </w:t>
            </w:r>
            <w:r>
              <w:rPr>
                <w:b/>
              </w:rPr>
              <w:t xml:space="preserve">UNAUTHORIZED - </w:t>
            </w:r>
            <w:r w:rsidRPr="00A13DDB">
              <w:rPr>
                <w:b/>
              </w:rPr>
              <w:t>"</w:t>
            </w:r>
            <w:r>
              <w:rPr>
                <w:b/>
              </w:rPr>
              <w:t xml:space="preserve"> Only admin can send message to all users</w:t>
            </w:r>
            <w:r w:rsidRPr="00A13DDB">
              <w:rPr>
                <w:b/>
              </w:rPr>
              <w:t>"</w:t>
            </w:r>
          </w:p>
        </w:tc>
      </w:tr>
    </w:tbl>
    <w:p w14:paraId="252F416E" w14:textId="77777777" w:rsidR="00A13DDB" w:rsidRDefault="00A13DDB" w:rsidP="00A13DDB"/>
    <w:sectPr w:rsidR="00A13DDB" w:rsidSect="001A58E9">
      <w:footerReference w:type="default" r:id="rId8"/>
      <w:footerReference w:type="first" r:id="rId9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08077" w14:textId="77777777" w:rsidR="004C117E" w:rsidRDefault="004C117E" w:rsidP="00E02929">
      <w:pPr>
        <w:spacing w:after="0"/>
      </w:pPr>
      <w:r>
        <w:separator/>
      </w:r>
    </w:p>
    <w:p w14:paraId="523D0363" w14:textId="77777777" w:rsidR="004C117E" w:rsidRDefault="004C117E"/>
  </w:endnote>
  <w:endnote w:type="continuationSeparator" w:id="0">
    <w:p w14:paraId="69B1A5BF" w14:textId="77777777" w:rsidR="004C117E" w:rsidRDefault="004C117E" w:rsidP="00E02929">
      <w:pPr>
        <w:spacing w:after="0"/>
      </w:pPr>
      <w:r>
        <w:continuationSeparator/>
      </w:r>
    </w:p>
    <w:p w14:paraId="5F3090BD" w14:textId="77777777" w:rsidR="004C117E" w:rsidRDefault="004C11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5FE8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4CF52DF" w14:textId="77777777" w:rsidR="00321F35" w:rsidRDefault="00321F3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D0E83" w14:textId="468B0885" w:rsidR="009A0D82" w:rsidRDefault="009A0D82">
    <w:pPr>
      <w:pStyle w:val="Footer"/>
    </w:pPr>
    <w: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54CF" w14:textId="77777777" w:rsidR="004C117E" w:rsidRDefault="004C117E" w:rsidP="00E02929">
      <w:pPr>
        <w:spacing w:after="0"/>
      </w:pPr>
      <w:r>
        <w:separator/>
      </w:r>
    </w:p>
    <w:p w14:paraId="1F6C5AE0" w14:textId="77777777" w:rsidR="004C117E" w:rsidRDefault="004C117E"/>
  </w:footnote>
  <w:footnote w:type="continuationSeparator" w:id="0">
    <w:p w14:paraId="29879BA5" w14:textId="77777777" w:rsidR="004C117E" w:rsidRDefault="004C117E" w:rsidP="00E02929">
      <w:pPr>
        <w:spacing w:after="0"/>
      </w:pPr>
      <w:r>
        <w:continuationSeparator/>
      </w:r>
    </w:p>
    <w:p w14:paraId="526AD4B1" w14:textId="77777777" w:rsidR="004C117E" w:rsidRDefault="004C117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878"/>
    <w:rsid w:val="000002D3"/>
    <w:rsid w:val="00002E34"/>
    <w:rsid w:val="000260A9"/>
    <w:rsid w:val="000B7024"/>
    <w:rsid w:val="000C215D"/>
    <w:rsid w:val="000C321B"/>
    <w:rsid w:val="000C49DC"/>
    <w:rsid w:val="000F48DF"/>
    <w:rsid w:val="0013652A"/>
    <w:rsid w:val="00145D68"/>
    <w:rsid w:val="00162516"/>
    <w:rsid w:val="00166CFC"/>
    <w:rsid w:val="001960E4"/>
    <w:rsid w:val="001A58E9"/>
    <w:rsid w:val="001B0C6F"/>
    <w:rsid w:val="001D2D76"/>
    <w:rsid w:val="001F31F6"/>
    <w:rsid w:val="00203688"/>
    <w:rsid w:val="0020390E"/>
    <w:rsid w:val="00240B38"/>
    <w:rsid w:val="00251688"/>
    <w:rsid w:val="002517EA"/>
    <w:rsid w:val="00274D9E"/>
    <w:rsid w:val="00290F0F"/>
    <w:rsid w:val="00292EF3"/>
    <w:rsid w:val="0029418F"/>
    <w:rsid w:val="002E3FBD"/>
    <w:rsid w:val="003120E0"/>
    <w:rsid w:val="00321270"/>
    <w:rsid w:val="00321F35"/>
    <w:rsid w:val="0033460E"/>
    <w:rsid w:val="00356BB9"/>
    <w:rsid w:val="00376523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3F2DDF"/>
    <w:rsid w:val="004134BB"/>
    <w:rsid w:val="004257E0"/>
    <w:rsid w:val="0044378E"/>
    <w:rsid w:val="004502DA"/>
    <w:rsid w:val="004537C5"/>
    <w:rsid w:val="00465B79"/>
    <w:rsid w:val="00492C0D"/>
    <w:rsid w:val="00495301"/>
    <w:rsid w:val="004A234F"/>
    <w:rsid w:val="004B4614"/>
    <w:rsid w:val="004C117E"/>
    <w:rsid w:val="00504074"/>
    <w:rsid w:val="005235FF"/>
    <w:rsid w:val="00527C72"/>
    <w:rsid w:val="00554FFA"/>
    <w:rsid w:val="00582DAD"/>
    <w:rsid w:val="005848AD"/>
    <w:rsid w:val="00587DBA"/>
    <w:rsid w:val="005A2C96"/>
    <w:rsid w:val="005A49E4"/>
    <w:rsid w:val="005C4039"/>
    <w:rsid w:val="005C7F1F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1CDD"/>
    <w:rsid w:val="00872777"/>
    <w:rsid w:val="008A2200"/>
    <w:rsid w:val="008B7EC0"/>
    <w:rsid w:val="008E3A9C"/>
    <w:rsid w:val="008E448C"/>
    <w:rsid w:val="00913758"/>
    <w:rsid w:val="00923E5C"/>
    <w:rsid w:val="0093672F"/>
    <w:rsid w:val="00972402"/>
    <w:rsid w:val="00974E1C"/>
    <w:rsid w:val="00983FF5"/>
    <w:rsid w:val="00986878"/>
    <w:rsid w:val="009A0D82"/>
    <w:rsid w:val="009C3F23"/>
    <w:rsid w:val="009D4958"/>
    <w:rsid w:val="00A01BF8"/>
    <w:rsid w:val="00A13DDB"/>
    <w:rsid w:val="00A14DE6"/>
    <w:rsid w:val="00A1749D"/>
    <w:rsid w:val="00A22F77"/>
    <w:rsid w:val="00A269E5"/>
    <w:rsid w:val="00A27759"/>
    <w:rsid w:val="00A36711"/>
    <w:rsid w:val="00A41E47"/>
    <w:rsid w:val="00A45804"/>
    <w:rsid w:val="00A60984"/>
    <w:rsid w:val="00A653DA"/>
    <w:rsid w:val="00A87814"/>
    <w:rsid w:val="00A95C28"/>
    <w:rsid w:val="00AA224B"/>
    <w:rsid w:val="00AB2FD7"/>
    <w:rsid w:val="00AB739B"/>
    <w:rsid w:val="00AF1675"/>
    <w:rsid w:val="00B41BE0"/>
    <w:rsid w:val="00B42B3B"/>
    <w:rsid w:val="00B45802"/>
    <w:rsid w:val="00B83AB0"/>
    <w:rsid w:val="00B90FED"/>
    <w:rsid w:val="00B93E36"/>
    <w:rsid w:val="00BA0F5B"/>
    <w:rsid w:val="00BB4CB0"/>
    <w:rsid w:val="00BE05B1"/>
    <w:rsid w:val="00BE36A4"/>
    <w:rsid w:val="00BE7C39"/>
    <w:rsid w:val="00BF09B8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57B18"/>
    <w:rsid w:val="00E62C63"/>
    <w:rsid w:val="00E64456"/>
    <w:rsid w:val="00E7072B"/>
    <w:rsid w:val="00EA7D5B"/>
    <w:rsid w:val="00EB6E8D"/>
    <w:rsid w:val="00EC0CF1"/>
    <w:rsid w:val="00EC1F4E"/>
    <w:rsid w:val="00ED333F"/>
    <w:rsid w:val="00F06320"/>
    <w:rsid w:val="00F0767F"/>
    <w:rsid w:val="00F30471"/>
    <w:rsid w:val="00FA720F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0B779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B6E8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5D739A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3A5A62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374041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9390AA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864EA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5D739A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5D739A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CDB5DC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5D739A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EE6F3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5D739A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DECDE8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AD84C6" w:themeColor="accent1"/>
        <w:left w:val="single" w:sz="4" w:space="4" w:color="AD84C6" w:themeColor="accent1"/>
        <w:bottom w:val="single" w:sz="4" w:space="1" w:color="AD84C6" w:themeColor="accent1"/>
        <w:right w:val="single" w:sz="4" w:space="4" w:color="AD84C6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3A5A62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374041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9390AA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864EA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AD84C6" w:themeColor="accent1"/>
        <w:bottom w:val="single" w:sz="4" w:space="10" w:color="AD84C6" w:themeColor="accent1"/>
      </w:pBdr>
      <w:spacing w:before="360" w:after="360"/>
      <w:jc w:val="center"/>
    </w:pPr>
    <w:rPr>
      <w:i/>
      <w:iCs/>
      <w:color w:val="AD84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AD84C6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AD84C6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BDC6D7" w:themeColor="accent3" w:themeTint="66"/>
        <w:left w:val="single" w:sz="4" w:space="0" w:color="BDC6D7" w:themeColor="accent3" w:themeTint="66"/>
        <w:bottom w:val="single" w:sz="4" w:space="0" w:color="BDC6D7" w:themeColor="accent3" w:themeTint="66"/>
        <w:right w:val="single" w:sz="4" w:space="0" w:color="BDC6D7" w:themeColor="accent3" w:themeTint="66"/>
        <w:insideH w:val="single" w:sz="4" w:space="0" w:color="BDC6D7" w:themeColor="accent3" w:themeTint="66"/>
        <w:insideV w:val="single" w:sz="4" w:space="0" w:color="BDC6D7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CAAC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AAC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DECDE8" w:themeColor="accent2"/>
      <w:sz w:val="24"/>
    </w:rPr>
  </w:style>
  <w:style w:type="table" w:customStyle="1" w:styleId="Style1">
    <w:name w:val="Style1"/>
    <w:basedOn w:val="TableNormal"/>
    <w:uiPriority w:val="99"/>
    <w:rsid w:val="00871CDD"/>
    <w:pPr>
      <w:spacing w:before="0" w:after="0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7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6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veda\AppData\Roaming\Microsoft\Templates\Project%20status%20report%20(Timeless%20design)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DECDE8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ED82-F157-4DD7-B23F-C272F38B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5</Pages>
  <Words>395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2021-12-18T12:09:00Z</dcterms:created>
  <dcterms:modified xsi:type="dcterms:W3CDTF">2021-12-26T22:15:00Z</dcterms:modified>
</cp:coreProperties>
</file>